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258" w:type="pct"/>
        <w:tblLook w:val="04A0" w:firstRow="1" w:lastRow="0" w:firstColumn="1" w:lastColumn="0" w:noHBand="0" w:noVBand="1"/>
      </w:tblPr>
      <w:tblGrid>
        <w:gridCol w:w="3524"/>
        <w:gridCol w:w="3513"/>
      </w:tblGrid>
      <w:tr w:rsidR="00AD62E3" w:rsidRPr="002D1623" w14:paraId="79EA338F" w14:textId="77777777" w:rsidTr="00AD62E3">
        <w:tc>
          <w:tcPr>
            <w:tcW w:w="2504" w:type="pct"/>
            <w:tcBorders>
              <w:top w:val="nil"/>
              <w:left w:val="nil"/>
              <w:bottom w:val="nil"/>
              <w:right w:val="nil"/>
            </w:tcBorders>
          </w:tcPr>
          <w:p w14:paraId="44353353" w14:textId="4DAB774D" w:rsidR="00AD62E3" w:rsidRPr="00ED695F" w:rsidRDefault="00AD62E3" w:rsidP="009F1463">
            <w:pPr>
              <w:pStyle w:val="ContactInformation"/>
              <w:spacing w:after="0" w:line="276" w:lineRule="auto"/>
              <w:ind w:left="0"/>
              <w:rPr>
                <w:rFonts w:ascii="Arial Nova Cond" w:hAnsi="Arial Nova Cond" w:cstheme="majorHAnsi"/>
                <w:sz w:val="20"/>
              </w:rPr>
            </w:pPr>
            <w:bookmarkStart w:id="0" w:name="_Hlk521938821"/>
          </w:p>
        </w:tc>
        <w:tc>
          <w:tcPr>
            <w:tcW w:w="2496" w:type="pct"/>
            <w:tcBorders>
              <w:top w:val="nil"/>
              <w:left w:val="nil"/>
              <w:bottom w:val="nil"/>
              <w:right w:val="nil"/>
            </w:tcBorders>
          </w:tcPr>
          <w:p w14:paraId="47FEE094" w14:textId="7D1AF986" w:rsidR="00AD62E3" w:rsidRPr="002D1623" w:rsidRDefault="00A66FA1" w:rsidP="003C349F">
            <w:pPr>
              <w:pStyle w:val="YourName"/>
              <w:spacing w:line="276" w:lineRule="auto"/>
              <w:jc w:val="center"/>
              <w:rPr>
                <w:rFonts w:ascii="Arial Nova Cond" w:hAnsi="Arial Nova Cond"/>
                <w:sz w:val="32"/>
              </w:rPr>
            </w:pPr>
            <w:r w:rsidRPr="002D1623">
              <w:rPr>
                <w:rFonts w:ascii="Arial Nova Cond" w:hAnsi="Arial Nova Cond"/>
                <w:sz w:val="32"/>
              </w:rPr>
              <w:t xml:space="preserve">Tianyue (Andy) </w:t>
            </w:r>
            <w:r w:rsidR="00AD62E3" w:rsidRPr="002D1623">
              <w:rPr>
                <w:rFonts w:ascii="Arial Nova Cond" w:hAnsi="Arial Nova Cond"/>
                <w:sz w:val="32"/>
              </w:rPr>
              <w:t>Mao</w:t>
            </w:r>
          </w:p>
        </w:tc>
      </w:tr>
    </w:tbl>
    <w:p w14:paraId="2C0A1366" w14:textId="54935AC3" w:rsidR="00302D8A" w:rsidRPr="00302D8A" w:rsidRDefault="00302D8A" w:rsidP="00ED7715">
      <w:pPr>
        <w:pStyle w:val="ContactInformation"/>
        <w:spacing w:after="0" w:line="276" w:lineRule="auto"/>
        <w:jc w:val="center"/>
        <w:rPr>
          <w:rFonts w:ascii="Arial Nova Cond" w:hAnsi="Arial Nova Cond" w:cstheme="majorHAnsi"/>
          <w:sz w:val="6"/>
        </w:rPr>
      </w:pPr>
    </w:p>
    <w:p w14:paraId="26545D71" w14:textId="02808AB7" w:rsidR="00F7223E" w:rsidRPr="00F7223E" w:rsidRDefault="00176CF5" w:rsidP="00F7223E">
      <w:pPr>
        <w:pStyle w:val="SectionHeading"/>
        <w:pBdr>
          <w:bottom w:val="single" w:sz="4" w:space="1" w:color="auto"/>
        </w:pBdr>
        <w:spacing w:before="0" w:after="0" w:line="276" w:lineRule="auto"/>
        <w:rPr>
          <w:rFonts w:ascii="Arial Nova Cond" w:hAnsi="Arial Nova Cond"/>
          <w:b/>
          <w:sz w:val="24"/>
        </w:rPr>
      </w:pPr>
      <w:r w:rsidRPr="00C44846">
        <w:rPr>
          <w:rFonts w:ascii="Arial Nova Cond" w:hAnsi="Arial Nova Cond"/>
          <w:b/>
          <w:sz w:val="24"/>
        </w:rPr>
        <w:t>EDUCA</w:t>
      </w:r>
      <w:r w:rsidR="00F7528B" w:rsidRPr="00C44846">
        <w:rPr>
          <w:rFonts w:ascii="Arial Nova Cond" w:hAnsi="Arial Nova Cond"/>
          <w:b/>
          <w:sz w:val="24"/>
        </w:rPr>
        <w:t>TION</w:t>
      </w:r>
    </w:p>
    <w:p w14:paraId="48CEAB26" w14:textId="1AD803EA" w:rsidR="00F7223E" w:rsidRPr="00F7223E" w:rsidRDefault="00F7223E" w:rsidP="00BA5CB2">
      <w:pPr>
        <w:pStyle w:val="Location"/>
        <w:ind w:left="0"/>
        <w:rPr>
          <w:rFonts w:ascii="Arial Nova Cond" w:hAnsi="Arial Nova Cond"/>
          <w:b/>
          <w:sz w:val="20"/>
        </w:rPr>
      </w:pPr>
      <w:r w:rsidRPr="00F7223E">
        <w:rPr>
          <w:rFonts w:ascii="Arial Nova Cond" w:hAnsi="Arial Nova Cond"/>
          <w:b/>
          <w:sz w:val="20"/>
        </w:rPr>
        <w:t xml:space="preserve">University of Illinois at Urbana-Champaign </w:t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>
        <w:rPr>
          <w:rFonts w:ascii="Arial Nova Cond" w:hAnsi="Arial Nova Cond"/>
          <w:b/>
          <w:sz w:val="20"/>
        </w:rPr>
        <w:tab/>
      </w:r>
      <w:r w:rsidR="00BA5CB2">
        <w:rPr>
          <w:rFonts w:ascii="Arial Nova Cond" w:hAnsi="Arial Nova Cond"/>
          <w:b/>
          <w:sz w:val="20"/>
        </w:rPr>
        <w:t xml:space="preserve">    </w:t>
      </w:r>
      <w:r>
        <w:rPr>
          <w:rFonts w:ascii="Arial Nova Cond" w:hAnsi="Arial Nova Cond"/>
          <w:b/>
          <w:sz w:val="20"/>
        </w:rPr>
        <w:t xml:space="preserve"> </w:t>
      </w:r>
      <w:r w:rsidRPr="00F7223E">
        <w:rPr>
          <w:rFonts w:ascii="Arial Nova Cond" w:hAnsi="Arial Nova Cond"/>
          <w:sz w:val="20"/>
        </w:rPr>
        <w:t>Champaign, IL</w:t>
      </w:r>
    </w:p>
    <w:p w14:paraId="01AD2FA3" w14:textId="10B77CDA" w:rsidR="002539C7" w:rsidRPr="00364902" w:rsidRDefault="002539C7" w:rsidP="00BA5CB2">
      <w:pPr>
        <w:pStyle w:val="Location"/>
        <w:ind w:left="-432" w:firstLine="720"/>
        <w:rPr>
          <w:rFonts w:ascii="Arial Nova Cond" w:hAnsi="Arial Nova Cond"/>
          <w:sz w:val="20"/>
        </w:rPr>
      </w:pPr>
      <w:r w:rsidRPr="00364902">
        <w:rPr>
          <w:rFonts w:ascii="Arial Nova Cond" w:hAnsi="Arial Nova Cond"/>
          <w:b/>
          <w:sz w:val="20"/>
        </w:rPr>
        <w:t>Master of Science in Statistics</w:t>
      </w:r>
      <w:r w:rsidR="0008522A">
        <w:rPr>
          <w:rFonts w:ascii="Arial Nova Cond" w:hAnsi="Arial Nova Cond"/>
          <w:sz w:val="20"/>
        </w:rPr>
        <w:t xml:space="preserve"> |</w:t>
      </w:r>
      <w:r w:rsidRPr="002539C7">
        <w:rPr>
          <w:rFonts w:ascii="Arial Nova Cond" w:hAnsi="Arial Nova Cond"/>
          <w:sz w:val="20"/>
        </w:rPr>
        <w:t xml:space="preserve"> GPA: 3.8/4.0 </w:t>
      </w:r>
      <w:r w:rsidR="00364902">
        <w:rPr>
          <w:rFonts w:ascii="Arial Nova Cond" w:hAnsi="Arial Nova Cond"/>
          <w:sz w:val="20"/>
        </w:rPr>
        <w:tab/>
      </w:r>
      <w:r>
        <w:rPr>
          <w:rFonts w:ascii="Arial Nova Cond" w:hAnsi="Arial Nova Cond"/>
          <w:sz w:val="20"/>
        </w:rPr>
        <w:tab/>
      </w:r>
      <w:r>
        <w:rPr>
          <w:rFonts w:ascii="Arial Nova Cond" w:hAnsi="Arial Nova Cond"/>
          <w:sz w:val="20"/>
        </w:rPr>
        <w:tab/>
      </w:r>
      <w:r>
        <w:rPr>
          <w:rFonts w:ascii="Arial Nova Cond" w:hAnsi="Arial Nova Cond"/>
          <w:sz w:val="20"/>
        </w:rPr>
        <w:tab/>
        <w:t xml:space="preserve">            </w:t>
      </w:r>
      <w:r w:rsidR="00921A1C">
        <w:rPr>
          <w:rFonts w:ascii="Arial Nova Cond" w:hAnsi="Arial Nova Cond"/>
          <w:sz w:val="20"/>
        </w:rPr>
        <w:tab/>
      </w:r>
      <w:r w:rsidR="00921A1C">
        <w:rPr>
          <w:rFonts w:ascii="Arial Nova Cond" w:hAnsi="Arial Nova Cond"/>
          <w:sz w:val="20"/>
        </w:rPr>
        <w:tab/>
      </w:r>
      <w:r w:rsidR="00BA5CB2">
        <w:rPr>
          <w:rFonts w:ascii="Arial Nova Cond" w:hAnsi="Arial Nova Cond"/>
          <w:sz w:val="20"/>
        </w:rPr>
        <w:t xml:space="preserve">            </w:t>
      </w:r>
      <w:r w:rsidRPr="002539C7">
        <w:rPr>
          <w:rFonts w:ascii="Arial Nova Cond" w:hAnsi="Arial Nova Cond"/>
          <w:sz w:val="20"/>
        </w:rPr>
        <w:t xml:space="preserve">Graduation Date: May 2018 </w:t>
      </w:r>
    </w:p>
    <w:p w14:paraId="4C697148" w14:textId="1075DAB7" w:rsidR="002539C7" w:rsidRDefault="002539C7" w:rsidP="00042163">
      <w:pPr>
        <w:pStyle w:val="Location"/>
        <w:ind w:left="576"/>
        <w:rPr>
          <w:rFonts w:ascii="Arial Nova Cond" w:hAnsi="Arial Nova Cond" w:cstheme="majorHAnsi"/>
          <w:sz w:val="20"/>
        </w:rPr>
      </w:pPr>
      <w:r w:rsidRPr="00F7223E">
        <w:rPr>
          <w:rFonts w:ascii="Arial Nova Cond" w:hAnsi="Arial Nova Cond"/>
          <w:i/>
          <w:sz w:val="20"/>
        </w:rPr>
        <w:t>Relevant Coursework</w:t>
      </w:r>
      <w:r w:rsidRPr="001A77B0">
        <w:rPr>
          <w:rFonts w:ascii="Arial Nova Cond" w:hAnsi="Arial Nova Cond"/>
          <w:b/>
          <w:i/>
          <w:sz w:val="20"/>
        </w:rPr>
        <w:t>:</w:t>
      </w:r>
      <w:r w:rsidRPr="002539C7">
        <w:rPr>
          <w:rFonts w:ascii="Arial Nova Cond" w:hAnsi="Arial Nova Cond"/>
          <w:sz w:val="20"/>
        </w:rPr>
        <w:t xml:space="preserve"> Applied Reg</w:t>
      </w:r>
      <w:r>
        <w:rPr>
          <w:rFonts w:ascii="Arial Nova Cond" w:hAnsi="Arial Nova Cond"/>
          <w:sz w:val="20"/>
        </w:rPr>
        <w:t xml:space="preserve">ression and Design, Statistical </w:t>
      </w:r>
      <w:r w:rsidRPr="002539C7">
        <w:rPr>
          <w:rFonts w:ascii="Arial Nova Cond" w:hAnsi="Arial Nova Cond"/>
          <w:sz w:val="20"/>
        </w:rPr>
        <w:t>Learning, Foundations of Data Science, Statistics Programming Methods, Statistical Data Management, Advanced Data Analysis, Mathematical Statistics, Applied Multivariate Analysis, Databases, Data Mining, Data Visualization</w:t>
      </w:r>
      <w:r w:rsidR="00DD5B4F">
        <w:rPr>
          <w:rFonts w:ascii="Arial Nova Cond" w:hAnsi="Arial Nova Cond" w:cstheme="majorHAnsi"/>
          <w:sz w:val="20"/>
        </w:rPr>
        <w:tab/>
      </w:r>
    </w:p>
    <w:p w14:paraId="5A4B6ECE" w14:textId="62F4F844" w:rsidR="00386DF9" w:rsidRPr="00C44846" w:rsidRDefault="00CF596C" w:rsidP="00386DF9">
      <w:pPr>
        <w:pStyle w:val="SectionHeading"/>
        <w:pBdr>
          <w:bottom w:val="single" w:sz="4" w:space="1" w:color="auto"/>
        </w:pBdr>
        <w:spacing w:before="60" w:after="0" w:line="276" w:lineRule="auto"/>
        <w:rPr>
          <w:rFonts w:ascii="Arial Nova Cond" w:hAnsi="Arial Nova Cond"/>
          <w:b/>
          <w:sz w:val="24"/>
        </w:rPr>
      </w:pPr>
      <w:r>
        <w:rPr>
          <w:rFonts w:ascii="Arial Nova Cond" w:hAnsi="Arial Nova Cond"/>
          <w:b/>
          <w:sz w:val="24"/>
        </w:rPr>
        <w:t>SKILLS</w:t>
      </w:r>
    </w:p>
    <w:p w14:paraId="740DFD84" w14:textId="77777777" w:rsidR="00EF4725" w:rsidRDefault="000D5C07" w:rsidP="00386DF9">
      <w:pPr>
        <w:spacing w:line="276" w:lineRule="auto"/>
        <w:rPr>
          <w:rFonts w:ascii="Arial Nova Cond" w:hAnsi="Arial Nova Cond" w:cstheme="majorHAnsi"/>
          <w:sz w:val="20"/>
        </w:rPr>
      </w:pPr>
      <w:r w:rsidRPr="00C44846">
        <w:rPr>
          <w:rFonts w:ascii="Arial Nova Cond" w:hAnsi="Arial Nova Cond" w:cstheme="majorHAnsi"/>
          <w:b/>
          <w:sz w:val="20"/>
        </w:rPr>
        <w:t>Programming</w:t>
      </w:r>
      <w:r w:rsidR="00386DF9" w:rsidRPr="00C44846">
        <w:rPr>
          <w:rFonts w:ascii="Arial Nova Cond" w:hAnsi="Arial Nova Cond" w:cstheme="majorHAnsi"/>
          <w:b/>
          <w:sz w:val="20"/>
        </w:rPr>
        <w:t xml:space="preserve"> Skills:</w:t>
      </w:r>
      <w:r w:rsidR="00386DF9" w:rsidRPr="00C44846">
        <w:rPr>
          <w:rFonts w:ascii="Arial Nova Cond" w:hAnsi="Arial Nova Cond" w:cstheme="majorHAnsi"/>
          <w:sz w:val="20"/>
        </w:rPr>
        <w:t xml:space="preserve"> </w:t>
      </w:r>
    </w:p>
    <w:p w14:paraId="68DD779B" w14:textId="2DB76FE2" w:rsidR="00EF4725" w:rsidRPr="00EF4725" w:rsidRDefault="00D2549F" w:rsidP="00EF4725">
      <w:pPr>
        <w:pStyle w:val="ListParagraph"/>
        <w:numPr>
          <w:ilvl w:val="0"/>
          <w:numId w:val="32"/>
        </w:numPr>
        <w:spacing w:line="276" w:lineRule="auto"/>
        <w:rPr>
          <w:rFonts w:ascii="Arial Nova Cond" w:hAnsi="Arial Nova Cond" w:cstheme="majorHAnsi"/>
          <w:sz w:val="20"/>
        </w:rPr>
      </w:pPr>
      <w:r w:rsidRPr="00EF4725">
        <w:rPr>
          <w:rFonts w:ascii="Arial Nova Cond" w:hAnsi="Arial Nova Cond" w:cstheme="majorHAnsi"/>
          <w:sz w:val="20"/>
        </w:rPr>
        <w:t xml:space="preserve">Proficient </w:t>
      </w:r>
      <w:r w:rsidR="0032144A" w:rsidRPr="00EF4725">
        <w:rPr>
          <w:rFonts w:ascii="Arial Nova Cond" w:hAnsi="Arial Nova Cond" w:cstheme="majorHAnsi"/>
          <w:sz w:val="20"/>
        </w:rPr>
        <w:t>–</w:t>
      </w:r>
      <w:r w:rsidRPr="00EF4725">
        <w:rPr>
          <w:rFonts w:ascii="Arial Nova Cond" w:hAnsi="Arial Nova Cond" w:cstheme="majorHAnsi"/>
          <w:sz w:val="20"/>
        </w:rPr>
        <w:t xml:space="preserve"> </w:t>
      </w:r>
      <w:r w:rsidR="00386DF9" w:rsidRPr="00EF4725">
        <w:rPr>
          <w:rFonts w:ascii="Arial Nova Cond" w:hAnsi="Arial Nova Cond" w:cstheme="majorHAnsi"/>
          <w:sz w:val="20"/>
        </w:rPr>
        <w:t xml:space="preserve">Python, </w:t>
      </w:r>
      <w:r w:rsidR="00B6680A" w:rsidRPr="00EF4725">
        <w:rPr>
          <w:rFonts w:ascii="Arial Nova Cond" w:hAnsi="Arial Nova Cond" w:cstheme="majorHAnsi"/>
          <w:sz w:val="20"/>
        </w:rPr>
        <w:t xml:space="preserve">R, </w:t>
      </w:r>
      <w:r w:rsidR="00591C77" w:rsidRPr="00EF4725">
        <w:rPr>
          <w:rFonts w:ascii="Arial Nova Cond" w:hAnsi="Arial Nova Cond" w:cstheme="majorHAnsi"/>
          <w:sz w:val="20"/>
        </w:rPr>
        <w:t xml:space="preserve">SQL, </w:t>
      </w:r>
      <w:r w:rsidR="00B6680A" w:rsidRPr="00EF4725">
        <w:rPr>
          <w:rFonts w:ascii="Arial Nova Cond" w:hAnsi="Arial Nova Cond" w:cstheme="majorHAnsi"/>
          <w:sz w:val="20"/>
        </w:rPr>
        <w:t xml:space="preserve">Tableau, </w:t>
      </w:r>
      <w:r w:rsidR="002737E0" w:rsidRPr="00EF4725">
        <w:rPr>
          <w:rFonts w:ascii="Arial Nova Cond" w:hAnsi="Arial Nova Cond" w:cstheme="majorHAnsi"/>
          <w:sz w:val="20"/>
        </w:rPr>
        <w:t xml:space="preserve">SAS, </w:t>
      </w:r>
      <w:r w:rsidR="00C03F0B">
        <w:rPr>
          <w:rFonts w:ascii="Arial Nova Cond" w:hAnsi="Arial Nova Cond" w:cstheme="majorHAnsi"/>
          <w:sz w:val="20"/>
        </w:rPr>
        <w:t xml:space="preserve">Excel, </w:t>
      </w:r>
      <w:r w:rsidR="00B6680A" w:rsidRPr="00EF4725">
        <w:rPr>
          <w:rFonts w:ascii="Arial Nova Cond" w:hAnsi="Arial Nova Cond" w:cstheme="majorHAnsi"/>
          <w:sz w:val="20"/>
        </w:rPr>
        <w:t>WEKA</w:t>
      </w:r>
    </w:p>
    <w:p w14:paraId="1EC234C8" w14:textId="41976A80" w:rsidR="00386DF9" w:rsidRPr="00EF4725" w:rsidRDefault="00B1605F" w:rsidP="00EF4725">
      <w:pPr>
        <w:pStyle w:val="ListParagraph"/>
        <w:numPr>
          <w:ilvl w:val="0"/>
          <w:numId w:val="32"/>
        </w:numPr>
        <w:spacing w:line="276" w:lineRule="auto"/>
        <w:rPr>
          <w:rFonts w:ascii="Arial Nova Cond" w:hAnsi="Arial Nova Cond" w:cstheme="majorHAnsi"/>
          <w:sz w:val="20"/>
        </w:rPr>
      </w:pPr>
      <w:r w:rsidRPr="00EF4725">
        <w:rPr>
          <w:rFonts w:ascii="Arial Nova Cond" w:hAnsi="Arial Nova Cond" w:cstheme="majorHAnsi"/>
          <w:sz w:val="20"/>
        </w:rPr>
        <w:t>Experience with</w:t>
      </w:r>
      <w:r w:rsidR="00D2549F" w:rsidRPr="00EF4725">
        <w:rPr>
          <w:rFonts w:ascii="Arial Nova Cond" w:hAnsi="Arial Nova Cond" w:cstheme="majorHAnsi"/>
          <w:sz w:val="20"/>
        </w:rPr>
        <w:t xml:space="preserve"> – Java, </w:t>
      </w:r>
      <w:r w:rsidR="00AF3112" w:rsidRPr="00EF4725">
        <w:rPr>
          <w:rFonts w:ascii="Arial Nova Cond" w:hAnsi="Arial Nova Cond" w:cstheme="majorHAnsi"/>
          <w:sz w:val="20"/>
        </w:rPr>
        <w:t xml:space="preserve">D3.js, </w:t>
      </w:r>
      <w:r w:rsidR="009F599A" w:rsidRPr="00EF4725">
        <w:rPr>
          <w:rFonts w:ascii="Arial Nova Cond" w:hAnsi="Arial Nova Cond" w:cstheme="majorHAnsi"/>
          <w:sz w:val="20"/>
        </w:rPr>
        <w:t xml:space="preserve">Unix, </w:t>
      </w:r>
      <w:proofErr w:type="spellStart"/>
      <w:r w:rsidR="005A3C53" w:rsidRPr="00EF4725">
        <w:rPr>
          <w:rFonts w:ascii="Arial Nova Cond" w:hAnsi="Arial Nova Cond" w:cstheme="majorHAnsi"/>
          <w:sz w:val="20"/>
        </w:rPr>
        <w:t>RShiny</w:t>
      </w:r>
      <w:proofErr w:type="spellEnd"/>
      <w:r w:rsidR="005A3C53" w:rsidRPr="00EF4725">
        <w:rPr>
          <w:rFonts w:ascii="Arial Nova Cond" w:hAnsi="Arial Nova Cond" w:cstheme="majorHAnsi"/>
          <w:sz w:val="20"/>
        </w:rPr>
        <w:t xml:space="preserve">, </w:t>
      </w:r>
      <w:r w:rsidR="006330EF" w:rsidRPr="00EF4725">
        <w:rPr>
          <w:rFonts w:ascii="Arial Nova Cond" w:hAnsi="Arial Nova Cond" w:cstheme="majorHAnsi"/>
          <w:sz w:val="20"/>
        </w:rPr>
        <w:t xml:space="preserve">Apache </w:t>
      </w:r>
      <w:r w:rsidR="005A3C53" w:rsidRPr="00EF4725">
        <w:rPr>
          <w:rFonts w:ascii="Arial Nova Cond" w:hAnsi="Arial Nova Cond" w:cstheme="majorHAnsi"/>
          <w:sz w:val="20"/>
        </w:rPr>
        <w:t>Hadoop,</w:t>
      </w:r>
      <w:r w:rsidR="006330EF" w:rsidRPr="00EF4725">
        <w:rPr>
          <w:rFonts w:ascii="Arial Nova Cond" w:hAnsi="Arial Nova Cond" w:cstheme="majorHAnsi"/>
          <w:sz w:val="20"/>
        </w:rPr>
        <w:t xml:space="preserve"> </w:t>
      </w:r>
      <w:r w:rsidR="00EC2572" w:rsidRPr="00EF4725">
        <w:rPr>
          <w:rFonts w:ascii="Arial Nova Cond" w:hAnsi="Arial Nova Cond" w:cstheme="majorHAnsi"/>
          <w:sz w:val="20"/>
        </w:rPr>
        <w:t xml:space="preserve">Spark, </w:t>
      </w:r>
      <w:r w:rsidR="006330EF" w:rsidRPr="00EF4725">
        <w:rPr>
          <w:rFonts w:ascii="Arial Nova Cond" w:hAnsi="Arial Nova Cond" w:cstheme="majorHAnsi"/>
          <w:sz w:val="20"/>
        </w:rPr>
        <w:t xml:space="preserve">Hive, Pig, </w:t>
      </w:r>
      <w:r w:rsidR="00171CA1" w:rsidRPr="00EF4725">
        <w:rPr>
          <w:rFonts w:ascii="Arial Nova Cond" w:hAnsi="Arial Nova Cond" w:cstheme="majorHAnsi"/>
          <w:sz w:val="20"/>
        </w:rPr>
        <w:t>SharePoint</w:t>
      </w:r>
      <w:r w:rsidR="00A728F8" w:rsidRPr="00EF4725">
        <w:rPr>
          <w:rFonts w:ascii="Arial Nova Cond" w:hAnsi="Arial Nova Cond" w:cstheme="majorHAnsi"/>
          <w:sz w:val="20"/>
        </w:rPr>
        <w:t xml:space="preserve"> Designe</w:t>
      </w:r>
      <w:r w:rsidR="009F599A" w:rsidRPr="00EF4725">
        <w:rPr>
          <w:rFonts w:ascii="Arial Nova Cond" w:hAnsi="Arial Nova Cond" w:cstheme="majorHAnsi"/>
          <w:sz w:val="20"/>
        </w:rPr>
        <w:t>r</w:t>
      </w:r>
      <w:r w:rsidR="001E06ED" w:rsidRPr="00EF4725">
        <w:rPr>
          <w:rFonts w:ascii="Arial Nova Cond" w:hAnsi="Arial Nova Cond" w:cstheme="majorHAnsi"/>
          <w:sz w:val="20"/>
        </w:rPr>
        <w:t>,</w:t>
      </w:r>
      <w:r w:rsidR="00D40EFB" w:rsidRPr="00EF4725">
        <w:rPr>
          <w:rFonts w:ascii="Arial Nova Cond" w:hAnsi="Arial Nova Cond" w:cstheme="majorHAnsi"/>
          <w:sz w:val="20"/>
        </w:rPr>
        <w:t xml:space="preserve"> </w:t>
      </w:r>
      <w:r w:rsidR="00C1319E" w:rsidRPr="00EF4725">
        <w:rPr>
          <w:rFonts w:ascii="Arial Nova Cond" w:hAnsi="Arial Nova Cond" w:cstheme="majorHAnsi"/>
          <w:sz w:val="20"/>
        </w:rPr>
        <w:t>HTML,</w:t>
      </w:r>
      <w:r w:rsidR="00EA4677" w:rsidRPr="00EF4725">
        <w:rPr>
          <w:rFonts w:ascii="Arial Nova Cond" w:hAnsi="Arial Nova Cond" w:cstheme="majorHAnsi"/>
          <w:sz w:val="20"/>
        </w:rPr>
        <w:t xml:space="preserve"> </w:t>
      </w:r>
      <w:r w:rsidR="005A3C53" w:rsidRPr="00EF4725">
        <w:rPr>
          <w:rFonts w:ascii="Arial Nova Cond" w:hAnsi="Arial Nova Cond" w:cstheme="majorHAnsi"/>
          <w:sz w:val="20"/>
        </w:rPr>
        <w:t>CSS</w:t>
      </w:r>
    </w:p>
    <w:p w14:paraId="52FB2665" w14:textId="0082327E" w:rsidR="009D6D8F" w:rsidRPr="00C44846" w:rsidRDefault="00386DF9" w:rsidP="009D6D8F">
      <w:pPr>
        <w:spacing w:line="276" w:lineRule="auto"/>
        <w:rPr>
          <w:rFonts w:ascii="Arial Nova Cond" w:hAnsi="Arial Nova Cond" w:cstheme="majorHAnsi"/>
          <w:sz w:val="20"/>
        </w:rPr>
      </w:pPr>
      <w:r w:rsidRPr="00C44846">
        <w:rPr>
          <w:rFonts w:ascii="Arial Nova Cond" w:hAnsi="Arial Nova Cond" w:cstheme="majorHAnsi"/>
          <w:b/>
          <w:sz w:val="20"/>
        </w:rPr>
        <w:t xml:space="preserve">Languages: </w:t>
      </w:r>
      <w:r w:rsidRPr="00C44846">
        <w:rPr>
          <w:rFonts w:ascii="Arial Nova Cond" w:hAnsi="Arial Nova Cond" w:cstheme="majorHAnsi"/>
          <w:sz w:val="20"/>
        </w:rPr>
        <w:t>English (native), Mandarin (</w:t>
      </w:r>
      <w:r w:rsidR="00992AF0" w:rsidRPr="00C44846">
        <w:rPr>
          <w:rFonts w:ascii="Arial Nova Cond" w:hAnsi="Arial Nova Cond" w:cstheme="majorHAnsi"/>
          <w:sz w:val="20"/>
        </w:rPr>
        <w:t>native</w:t>
      </w:r>
      <w:r w:rsidRPr="00C44846">
        <w:rPr>
          <w:rFonts w:ascii="Arial Nova Cond" w:hAnsi="Arial Nova Cond" w:cstheme="majorHAnsi"/>
          <w:sz w:val="20"/>
        </w:rPr>
        <w:t>), French (</w:t>
      </w:r>
      <w:r w:rsidR="009E4E92" w:rsidRPr="00C44846">
        <w:rPr>
          <w:rFonts w:ascii="Arial Nova Cond" w:hAnsi="Arial Nova Cond" w:cstheme="majorHAnsi"/>
          <w:sz w:val="20"/>
        </w:rPr>
        <w:t>intermediate</w:t>
      </w:r>
      <w:r w:rsidRPr="00C44846">
        <w:rPr>
          <w:rFonts w:ascii="Arial Nova Cond" w:hAnsi="Arial Nova Cond" w:cstheme="majorHAnsi"/>
          <w:sz w:val="20"/>
        </w:rPr>
        <w:t>)</w:t>
      </w:r>
    </w:p>
    <w:p w14:paraId="5A05A18C" w14:textId="77777777" w:rsidR="00EA6F7B" w:rsidRPr="00C44846" w:rsidRDefault="00EA6F7B" w:rsidP="009D6D8F">
      <w:pPr>
        <w:spacing w:line="276" w:lineRule="auto"/>
        <w:rPr>
          <w:rFonts w:ascii="Arial Nova Cond" w:hAnsi="Arial Nova Cond" w:cstheme="majorHAnsi"/>
          <w:sz w:val="6"/>
        </w:rPr>
      </w:pPr>
    </w:p>
    <w:p w14:paraId="570AD8AA" w14:textId="40107995" w:rsidR="006A70E3" w:rsidRPr="00C44846" w:rsidRDefault="00CF596C" w:rsidP="00A13AA3">
      <w:pPr>
        <w:pStyle w:val="SectionHeading"/>
        <w:pBdr>
          <w:bottom w:val="single" w:sz="4" w:space="1" w:color="auto"/>
        </w:pBdr>
        <w:spacing w:before="0" w:after="0" w:line="276" w:lineRule="auto"/>
        <w:rPr>
          <w:rFonts w:ascii="Arial Nova Cond" w:hAnsi="Arial Nova Cond"/>
          <w:b/>
          <w:sz w:val="24"/>
        </w:rPr>
      </w:pPr>
      <w:r>
        <w:rPr>
          <w:rFonts w:ascii="Arial Nova Cond" w:hAnsi="Arial Nova Cond"/>
          <w:b/>
          <w:sz w:val="24"/>
        </w:rPr>
        <w:t>PROFESSIONAL EXPERIENCE</w:t>
      </w:r>
    </w:p>
    <w:p w14:paraId="4C923BD4" w14:textId="3995590D" w:rsidR="00390599" w:rsidRPr="00C44846" w:rsidRDefault="00390599" w:rsidP="00F14FD1">
      <w:pPr>
        <w:spacing w:line="276" w:lineRule="auto"/>
        <w:jc w:val="both"/>
        <w:rPr>
          <w:rFonts w:ascii="Arial Nova Cond" w:hAnsi="Arial Nova Cond" w:cstheme="majorHAnsi"/>
          <w:sz w:val="22"/>
          <w:szCs w:val="20"/>
        </w:rPr>
      </w:pPr>
      <w:r w:rsidRPr="00C44846">
        <w:rPr>
          <w:rFonts w:ascii="Arial Nova Cond" w:hAnsi="Arial Nova Cond" w:cstheme="majorHAnsi"/>
          <w:b/>
          <w:sz w:val="22"/>
          <w:szCs w:val="20"/>
        </w:rPr>
        <w:t>Synchrony Financial</w:t>
      </w:r>
      <w:r w:rsidR="00507D11">
        <w:rPr>
          <w:rFonts w:ascii="Arial Nova Cond" w:hAnsi="Arial Nova Cond" w:cstheme="majorHAnsi"/>
          <w:b/>
          <w:sz w:val="22"/>
          <w:szCs w:val="20"/>
        </w:rPr>
        <w:t xml:space="preserve"> |</w:t>
      </w:r>
      <w:r w:rsidR="0024563C" w:rsidRPr="00C44846">
        <w:rPr>
          <w:rFonts w:ascii="Arial Nova Cond" w:hAnsi="Arial Nova Cond" w:cstheme="majorHAnsi"/>
          <w:b/>
          <w:sz w:val="22"/>
          <w:szCs w:val="20"/>
        </w:rPr>
        <w:t xml:space="preserve"> </w:t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>Data Science Intern</w:t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ab/>
      </w:r>
      <w:r w:rsidR="00496341" w:rsidRPr="00C44846">
        <w:rPr>
          <w:rFonts w:ascii="Arial Nova Cond" w:hAnsi="Arial Nova Cond" w:cstheme="majorHAnsi"/>
          <w:b/>
          <w:i/>
          <w:sz w:val="22"/>
          <w:szCs w:val="20"/>
        </w:rPr>
        <w:tab/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ab/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ab/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ab/>
        <w:t xml:space="preserve">       </w:t>
      </w:r>
      <w:r w:rsidR="00AB483B" w:rsidRPr="00C44846">
        <w:rPr>
          <w:rFonts w:ascii="Arial Nova Cond" w:hAnsi="Arial Nova Cond" w:cstheme="majorHAnsi"/>
          <w:b/>
          <w:i/>
          <w:sz w:val="22"/>
          <w:szCs w:val="20"/>
        </w:rPr>
        <w:t xml:space="preserve"> </w:t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 xml:space="preserve">  </w:t>
      </w:r>
      <w:r w:rsidR="0024563C" w:rsidRPr="00C44846">
        <w:rPr>
          <w:rFonts w:ascii="Arial Nova Cond" w:hAnsi="Arial Nova Cond" w:cstheme="majorHAnsi"/>
          <w:b/>
          <w:i/>
          <w:sz w:val="22"/>
          <w:szCs w:val="20"/>
        </w:rPr>
        <w:tab/>
      </w:r>
      <w:r w:rsidR="0024563C" w:rsidRPr="00C44846">
        <w:rPr>
          <w:rFonts w:ascii="Arial Nova Cond" w:hAnsi="Arial Nova Cond" w:cstheme="majorHAnsi"/>
          <w:b/>
          <w:i/>
          <w:sz w:val="22"/>
          <w:szCs w:val="20"/>
        </w:rPr>
        <w:tab/>
        <w:t xml:space="preserve">      </w:t>
      </w:r>
      <w:r w:rsidRPr="00C44846">
        <w:rPr>
          <w:rFonts w:ascii="Arial Nova Cond" w:hAnsi="Arial Nova Cond" w:cstheme="majorHAnsi"/>
          <w:sz w:val="22"/>
          <w:szCs w:val="20"/>
        </w:rPr>
        <w:t>May 2018-</w:t>
      </w:r>
      <w:r w:rsidR="00F45D53">
        <w:rPr>
          <w:rFonts w:ascii="Arial Nova Cond" w:hAnsi="Arial Nova Cond" w:cstheme="majorHAnsi"/>
          <w:sz w:val="22"/>
          <w:szCs w:val="20"/>
        </w:rPr>
        <w:t>Sept 2018</w:t>
      </w:r>
    </w:p>
    <w:p w14:paraId="708BF4DC" w14:textId="0820D219" w:rsidR="00367BF5" w:rsidRDefault="00367BF5" w:rsidP="00367BF5">
      <w:pPr>
        <w:pStyle w:val="ListParagraph"/>
        <w:numPr>
          <w:ilvl w:val="0"/>
          <w:numId w:val="29"/>
        </w:numPr>
        <w:spacing w:line="276" w:lineRule="auto"/>
        <w:ind w:left="648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 xml:space="preserve">Lead </w:t>
      </w:r>
      <w:r w:rsidR="00F07E11" w:rsidRPr="00C44846">
        <w:rPr>
          <w:rFonts w:ascii="Arial Nova Cond" w:hAnsi="Arial Nova Cond" w:cstheme="majorHAnsi"/>
          <w:sz w:val="20"/>
          <w:szCs w:val="20"/>
        </w:rPr>
        <w:t xml:space="preserve">external </w:t>
      </w:r>
      <w:r w:rsidR="005C44B2" w:rsidRPr="00C44846">
        <w:rPr>
          <w:rFonts w:ascii="Arial Nova Cond" w:hAnsi="Arial Nova Cond" w:cstheme="majorHAnsi"/>
          <w:sz w:val="20"/>
          <w:szCs w:val="20"/>
        </w:rPr>
        <w:t>research</w:t>
      </w:r>
      <w:r w:rsidR="00E37918">
        <w:rPr>
          <w:rFonts w:ascii="Arial Nova Cond" w:hAnsi="Arial Nova Cond" w:cstheme="majorHAnsi"/>
          <w:sz w:val="20"/>
          <w:szCs w:val="20"/>
        </w:rPr>
        <w:t xml:space="preserve"> with credit, marketing, and collections</w:t>
      </w:r>
      <w:r w:rsidR="002D4BFE"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="000E1324" w:rsidRPr="00C44846">
        <w:rPr>
          <w:rFonts w:ascii="Arial Nova Cond" w:hAnsi="Arial Nova Cond" w:cstheme="majorHAnsi"/>
          <w:sz w:val="20"/>
          <w:szCs w:val="20"/>
        </w:rPr>
        <w:t xml:space="preserve">to improve </w:t>
      </w:r>
      <w:r w:rsidR="000C0B65">
        <w:rPr>
          <w:rFonts w:ascii="Arial Nova Cond" w:hAnsi="Arial Nova Cond" w:cstheme="majorHAnsi"/>
          <w:sz w:val="20"/>
          <w:szCs w:val="20"/>
        </w:rPr>
        <w:t xml:space="preserve">credit card </w:t>
      </w:r>
      <w:r w:rsidR="0093783E">
        <w:rPr>
          <w:rFonts w:ascii="Arial Nova Cond" w:hAnsi="Arial Nova Cond" w:cstheme="majorHAnsi"/>
          <w:sz w:val="20"/>
          <w:szCs w:val="20"/>
        </w:rPr>
        <w:t>fraud detection</w:t>
      </w:r>
      <w:r w:rsidR="0016153D">
        <w:rPr>
          <w:rFonts w:ascii="Arial Nova Cond" w:hAnsi="Arial Nova Cond" w:cstheme="majorHAnsi"/>
          <w:sz w:val="20"/>
          <w:szCs w:val="20"/>
        </w:rPr>
        <w:t xml:space="preserve"> </w:t>
      </w:r>
      <w:r w:rsidR="00E37918">
        <w:rPr>
          <w:rFonts w:ascii="Arial Nova Cond" w:hAnsi="Arial Nova Cond" w:cstheme="majorHAnsi"/>
          <w:sz w:val="20"/>
          <w:szCs w:val="20"/>
        </w:rPr>
        <w:t xml:space="preserve">by building a </w:t>
      </w:r>
      <w:r w:rsidR="00C004EA">
        <w:rPr>
          <w:rFonts w:ascii="Arial Nova Cond" w:hAnsi="Arial Nova Cond" w:cstheme="majorHAnsi"/>
          <w:sz w:val="20"/>
          <w:szCs w:val="20"/>
        </w:rPr>
        <w:t xml:space="preserve">Python package </w:t>
      </w:r>
      <w:r w:rsidR="00C75E0B">
        <w:rPr>
          <w:rFonts w:ascii="Arial Nova Cond" w:hAnsi="Arial Nova Cond" w:cstheme="majorHAnsi"/>
          <w:sz w:val="20"/>
          <w:szCs w:val="20"/>
        </w:rPr>
        <w:t xml:space="preserve">that </w:t>
      </w:r>
      <w:r w:rsidR="00D5384D">
        <w:rPr>
          <w:rFonts w:ascii="Arial Nova Cond" w:hAnsi="Arial Nova Cond" w:cstheme="majorHAnsi"/>
          <w:sz w:val="20"/>
          <w:szCs w:val="20"/>
        </w:rPr>
        <w:t>contains</w:t>
      </w:r>
      <w:r w:rsidR="00C75E0B">
        <w:rPr>
          <w:rFonts w:ascii="Arial Nova Cond" w:hAnsi="Arial Nova Cond" w:cstheme="majorHAnsi"/>
          <w:sz w:val="20"/>
          <w:szCs w:val="20"/>
        </w:rPr>
        <w:t xml:space="preserve"> </w:t>
      </w:r>
      <w:r w:rsidR="007E1B8E">
        <w:rPr>
          <w:rFonts w:ascii="Arial Nova Cond" w:hAnsi="Arial Nova Cond" w:cstheme="majorHAnsi"/>
          <w:sz w:val="20"/>
          <w:szCs w:val="20"/>
        </w:rPr>
        <w:t>a pipeline</w:t>
      </w:r>
      <w:r w:rsidR="00C75E0B">
        <w:rPr>
          <w:rFonts w:ascii="Arial Nova Cond" w:hAnsi="Arial Nova Cond" w:cstheme="majorHAnsi"/>
          <w:sz w:val="20"/>
          <w:szCs w:val="20"/>
        </w:rPr>
        <w:t xml:space="preserve"> </w:t>
      </w:r>
      <w:r w:rsidR="00655306">
        <w:rPr>
          <w:rFonts w:ascii="Arial Nova Cond" w:hAnsi="Arial Nova Cond" w:cstheme="majorHAnsi"/>
          <w:sz w:val="20"/>
          <w:szCs w:val="20"/>
        </w:rPr>
        <w:t xml:space="preserve">with methodical approaches </w:t>
      </w:r>
      <w:r w:rsidR="0093783E">
        <w:rPr>
          <w:rFonts w:ascii="Arial Nova Cond" w:hAnsi="Arial Nova Cond" w:cstheme="majorHAnsi"/>
          <w:sz w:val="20"/>
          <w:szCs w:val="20"/>
        </w:rPr>
        <w:t xml:space="preserve">for </w:t>
      </w:r>
      <w:r w:rsidR="00655306">
        <w:rPr>
          <w:rFonts w:ascii="Arial Nova Cond" w:hAnsi="Arial Nova Cond" w:cstheme="majorHAnsi"/>
          <w:sz w:val="20"/>
          <w:szCs w:val="20"/>
        </w:rPr>
        <w:t>dealing with</w:t>
      </w:r>
      <w:r w:rsidR="0093783E">
        <w:rPr>
          <w:rFonts w:ascii="Arial Nova Cond" w:hAnsi="Arial Nova Cond" w:cstheme="majorHAnsi"/>
          <w:sz w:val="20"/>
          <w:szCs w:val="20"/>
        </w:rPr>
        <w:t xml:space="preserve"> extremely imbalanced </w:t>
      </w:r>
      <w:r w:rsidR="003F6AA9">
        <w:rPr>
          <w:rFonts w:ascii="Arial Nova Cond" w:hAnsi="Arial Nova Cond" w:cstheme="majorHAnsi"/>
          <w:sz w:val="20"/>
          <w:szCs w:val="20"/>
        </w:rPr>
        <w:t xml:space="preserve">big </w:t>
      </w:r>
      <w:r w:rsidR="0093783E">
        <w:rPr>
          <w:rFonts w:ascii="Arial Nova Cond" w:hAnsi="Arial Nova Cond" w:cstheme="majorHAnsi"/>
          <w:sz w:val="20"/>
          <w:szCs w:val="20"/>
        </w:rPr>
        <w:t xml:space="preserve">data </w:t>
      </w:r>
      <w:r w:rsidR="007E1B8E">
        <w:rPr>
          <w:rFonts w:ascii="Arial Nova Cond" w:hAnsi="Arial Nova Cond" w:cstheme="majorHAnsi"/>
          <w:sz w:val="20"/>
          <w:szCs w:val="20"/>
        </w:rPr>
        <w:t xml:space="preserve"> </w:t>
      </w:r>
    </w:p>
    <w:p w14:paraId="59C59385" w14:textId="734F2A01" w:rsidR="0061509F" w:rsidRDefault="009F5152" w:rsidP="0061509F">
      <w:pPr>
        <w:pStyle w:val="ListParagraph"/>
        <w:numPr>
          <w:ilvl w:val="0"/>
          <w:numId w:val="29"/>
        </w:numPr>
        <w:spacing w:line="276" w:lineRule="auto"/>
        <w:ind w:left="648"/>
        <w:rPr>
          <w:rFonts w:ascii="Arial Nova Cond" w:hAnsi="Arial Nova Cond" w:cstheme="majorHAnsi"/>
          <w:sz w:val="20"/>
          <w:szCs w:val="20"/>
        </w:rPr>
      </w:pPr>
      <w:r>
        <w:rPr>
          <w:rFonts w:ascii="Arial Nova Cond" w:hAnsi="Arial Nova Cond" w:cstheme="majorHAnsi"/>
          <w:sz w:val="20"/>
          <w:szCs w:val="20"/>
        </w:rPr>
        <w:t xml:space="preserve">Extract insights from </w:t>
      </w:r>
      <w:r w:rsidR="001B45DC">
        <w:rPr>
          <w:rFonts w:ascii="Arial Nova Cond" w:hAnsi="Arial Nova Cond" w:cstheme="majorHAnsi"/>
          <w:sz w:val="20"/>
          <w:szCs w:val="20"/>
        </w:rPr>
        <w:t>machine learning classifier</w:t>
      </w:r>
      <w:r w:rsidR="00D51DF6">
        <w:rPr>
          <w:rFonts w:ascii="Arial Nova Cond" w:hAnsi="Arial Nova Cond" w:cstheme="majorHAnsi"/>
          <w:sz w:val="20"/>
          <w:szCs w:val="20"/>
        </w:rPr>
        <w:t>s</w:t>
      </w:r>
      <w:r w:rsidR="001B45DC">
        <w:rPr>
          <w:rFonts w:ascii="Arial Nova Cond" w:hAnsi="Arial Nova Cond" w:cstheme="majorHAnsi"/>
          <w:sz w:val="20"/>
          <w:szCs w:val="20"/>
        </w:rPr>
        <w:t xml:space="preserve"> after applying resampling techniques</w:t>
      </w:r>
      <w:r>
        <w:rPr>
          <w:rFonts w:ascii="Arial Nova Cond" w:hAnsi="Arial Nova Cond" w:cstheme="majorHAnsi"/>
          <w:sz w:val="20"/>
          <w:szCs w:val="20"/>
        </w:rPr>
        <w:t xml:space="preserve"> to improve </w:t>
      </w:r>
      <w:r w:rsidR="003C1A45">
        <w:rPr>
          <w:rFonts w:ascii="Arial Nova Cond" w:hAnsi="Arial Nova Cond" w:cstheme="majorHAnsi"/>
          <w:sz w:val="20"/>
          <w:szCs w:val="20"/>
        </w:rPr>
        <w:t xml:space="preserve">business </w:t>
      </w:r>
      <w:r w:rsidR="0008147A">
        <w:rPr>
          <w:rFonts w:ascii="Arial Nova Cond" w:hAnsi="Arial Nova Cond" w:cstheme="majorHAnsi"/>
          <w:sz w:val="20"/>
          <w:szCs w:val="20"/>
        </w:rPr>
        <w:t xml:space="preserve">decision </w:t>
      </w:r>
      <w:r w:rsidR="001B45DC">
        <w:rPr>
          <w:rFonts w:ascii="Arial Nova Cond" w:hAnsi="Arial Nova Cond" w:cstheme="majorHAnsi"/>
          <w:sz w:val="20"/>
          <w:szCs w:val="20"/>
        </w:rPr>
        <w:t>making</w:t>
      </w:r>
      <w:r w:rsidR="0008147A">
        <w:rPr>
          <w:rFonts w:ascii="Arial Nova Cond" w:hAnsi="Arial Nova Cond" w:cstheme="majorHAnsi"/>
          <w:sz w:val="20"/>
          <w:szCs w:val="20"/>
        </w:rPr>
        <w:t xml:space="preserve"> </w:t>
      </w:r>
    </w:p>
    <w:p w14:paraId="298AEAC3" w14:textId="42C83F10" w:rsidR="00C87260" w:rsidRDefault="0016153D" w:rsidP="009F085A">
      <w:pPr>
        <w:pStyle w:val="ListParagraph"/>
        <w:numPr>
          <w:ilvl w:val="0"/>
          <w:numId w:val="29"/>
        </w:numPr>
        <w:spacing w:after="60" w:line="276" w:lineRule="auto"/>
        <w:ind w:left="648"/>
        <w:rPr>
          <w:rFonts w:ascii="Arial Nova Cond" w:hAnsi="Arial Nova Cond" w:cstheme="majorHAnsi"/>
          <w:sz w:val="20"/>
          <w:szCs w:val="20"/>
        </w:rPr>
      </w:pPr>
      <w:r>
        <w:rPr>
          <w:rFonts w:ascii="Arial Nova Cond" w:hAnsi="Arial Nova Cond" w:cstheme="majorHAnsi"/>
          <w:sz w:val="20"/>
          <w:szCs w:val="20"/>
        </w:rPr>
        <w:t>Create novel metrics</w:t>
      </w:r>
      <w:r w:rsidR="00CA70D0">
        <w:rPr>
          <w:rFonts w:ascii="Arial Nova Cond" w:hAnsi="Arial Nova Cond" w:cstheme="majorHAnsi"/>
          <w:sz w:val="20"/>
          <w:szCs w:val="20"/>
        </w:rPr>
        <w:t>,</w:t>
      </w:r>
      <w:r>
        <w:rPr>
          <w:rFonts w:ascii="Arial Nova Cond" w:hAnsi="Arial Nova Cond" w:cstheme="majorHAnsi"/>
          <w:sz w:val="20"/>
          <w:szCs w:val="20"/>
        </w:rPr>
        <w:t xml:space="preserve"> </w:t>
      </w:r>
      <w:r w:rsidR="00CA70D0">
        <w:rPr>
          <w:rFonts w:ascii="Arial Nova Cond" w:hAnsi="Arial Nova Cond" w:cstheme="majorHAnsi"/>
          <w:sz w:val="20"/>
          <w:szCs w:val="20"/>
        </w:rPr>
        <w:t xml:space="preserve">based on literature review and simulations, </w:t>
      </w:r>
      <w:r>
        <w:rPr>
          <w:rFonts w:ascii="Arial Nova Cond" w:hAnsi="Arial Nova Cond" w:cstheme="majorHAnsi"/>
          <w:sz w:val="20"/>
          <w:szCs w:val="20"/>
        </w:rPr>
        <w:t xml:space="preserve">to quantify the severity of data imbalance </w:t>
      </w:r>
      <w:r w:rsidR="00A02CAE">
        <w:rPr>
          <w:rFonts w:ascii="Arial Nova Cond" w:hAnsi="Arial Nova Cond" w:cstheme="majorHAnsi"/>
          <w:sz w:val="20"/>
          <w:szCs w:val="20"/>
        </w:rPr>
        <w:t>by</w:t>
      </w:r>
      <w:r>
        <w:rPr>
          <w:rFonts w:ascii="Arial Nova Cond" w:hAnsi="Arial Nova Cond" w:cstheme="majorHAnsi"/>
          <w:sz w:val="20"/>
          <w:szCs w:val="20"/>
        </w:rPr>
        <w:t xml:space="preserve"> </w:t>
      </w:r>
      <w:r w:rsidR="00A02CAE">
        <w:rPr>
          <w:rFonts w:ascii="Arial Nova Cond" w:hAnsi="Arial Nova Cond" w:cstheme="majorHAnsi"/>
          <w:sz w:val="20"/>
          <w:szCs w:val="20"/>
        </w:rPr>
        <w:t>capturing</w:t>
      </w:r>
      <w:r>
        <w:rPr>
          <w:rFonts w:ascii="Arial Nova Cond" w:hAnsi="Arial Nova Cond" w:cstheme="majorHAnsi"/>
          <w:sz w:val="20"/>
          <w:szCs w:val="20"/>
        </w:rPr>
        <w:t xml:space="preserve"> information that are currently not </w:t>
      </w:r>
      <w:r w:rsidR="003E47D5">
        <w:rPr>
          <w:rFonts w:ascii="Arial Nova Cond" w:hAnsi="Arial Nova Cond" w:cstheme="majorHAnsi"/>
          <w:sz w:val="20"/>
          <w:szCs w:val="20"/>
        </w:rPr>
        <w:t>measured</w:t>
      </w:r>
      <w:r>
        <w:rPr>
          <w:rFonts w:ascii="Arial Nova Cond" w:hAnsi="Arial Nova Cond" w:cstheme="majorHAnsi"/>
          <w:sz w:val="20"/>
          <w:szCs w:val="20"/>
        </w:rPr>
        <w:t xml:space="preserve"> by </w:t>
      </w:r>
      <w:r w:rsidR="00EA0195">
        <w:rPr>
          <w:rFonts w:ascii="Arial Nova Cond" w:hAnsi="Arial Nova Cond" w:cstheme="majorHAnsi"/>
          <w:sz w:val="20"/>
          <w:szCs w:val="20"/>
        </w:rPr>
        <w:t xml:space="preserve">the </w:t>
      </w:r>
      <w:r w:rsidR="00161F68">
        <w:rPr>
          <w:rFonts w:ascii="Arial Nova Cond" w:hAnsi="Arial Nova Cond" w:cstheme="majorHAnsi"/>
          <w:sz w:val="20"/>
          <w:szCs w:val="20"/>
        </w:rPr>
        <w:t>industry standard metrics</w:t>
      </w:r>
    </w:p>
    <w:p w14:paraId="2C711AD2" w14:textId="2CBE2872" w:rsidR="005C0A19" w:rsidRPr="00C44846" w:rsidRDefault="009D7837" w:rsidP="00F14FD1">
      <w:pPr>
        <w:spacing w:line="276" w:lineRule="auto"/>
        <w:jc w:val="both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b/>
          <w:sz w:val="22"/>
          <w:szCs w:val="20"/>
        </w:rPr>
        <w:t>Dow AgroSciences</w:t>
      </w:r>
      <w:r w:rsidR="00ED3503">
        <w:rPr>
          <w:rFonts w:ascii="Arial Nova Cond" w:hAnsi="Arial Nova Cond" w:cstheme="majorHAnsi"/>
          <w:b/>
          <w:sz w:val="22"/>
          <w:szCs w:val="20"/>
        </w:rPr>
        <w:t xml:space="preserve"> |</w:t>
      </w:r>
      <w:r w:rsidRPr="00C44846">
        <w:rPr>
          <w:rFonts w:ascii="Arial Nova Cond" w:hAnsi="Arial Nova Cond" w:cstheme="majorHAnsi"/>
          <w:b/>
          <w:sz w:val="22"/>
          <w:szCs w:val="20"/>
        </w:rPr>
        <w:t xml:space="preserve"> </w:t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>Business</w:t>
      </w:r>
      <w:r w:rsidR="002F7710">
        <w:rPr>
          <w:rFonts w:ascii="Arial Nova Cond" w:hAnsi="Arial Nova Cond" w:cstheme="majorHAnsi"/>
          <w:b/>
          <w:i/>
          <w:sz w:val="22"/>
          <w:szCs w:val="20"/>
        </w:rPr>
        <w:t xml:space="preserve"> </w:t>
      </w:r>
      <w:r w:rsidR="0046051E">
        <w:rPr>
          <w:rFonts w:ascii="Arial Nova Cond" w:hAnsi="Arial Nova Cond" w:cstheme="majorHAnsi"/>
          <w:b/>
          <w:i/>
          <w:sz w:val="22"/>
          <w:szCs w:val="20"/>
        </w:rPr>
        <w:t>Analyst</w:t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 xml:space="preserve"> </w:t>
      </w:r>
      <w:r w:rsidR="00EA6E0D" w:rsidRPr="00C44846">
        <w:rPr>
          <w:rFonts w:ascii="Arial Nova Cond" w:hAnsi="Arial Nova Cond" w:cstheme="majorHAnsi"/>
          <w:b/>
          <w:i/>
          <w:sz w:val="22"/>
          <w:szCs w:val="20"/>
        </w:rPr>
        <w:t>Intern</w:t>
      </w:r>
      <w:r w:rsidR="00BF636B" w:rsidRPr="00C44846">
        <w:rPr>
          <w:rFonts w:ascii="Arial Nova Cond" w:hAnsi="Arial Nova Cond" w:cstheme="majorHAnsi"/>
          <w:b/>
          <w:sz w:val="22"/>
          <w:szCs w:val="20"/>
        </w:rPr>
        <w:tab/>
      </w:r>
      <w:r w:rsidR="00BF636B" w:rsidRPr="00C44846">
        <w:rPr>
          <w:rFonts w:ascii="Arial Nova Cond" w:hAnsi="Arial Nova Cond" w:cstheme="majorHAnsi"/>
          <w:b/>
          <w:sz w:val="22"/>
          <w:szCs w:val="20"/>
        </w:rPr>
        <w:tab/>
      </w:r>
      <w:r w:rsidR="007752B3">
        <w:rPr>
          <w:rFonts w:ascii="Arial Nova Cond" w:hAnsi="Arial Nova Cond" w:cstheme="majorHAnsi"/>
          <w:b/>
          <w:sz w:val="22"/>
          <w:szCs w:val="20"/>
        </w:rPr>
        <w:tab/>
      </w:r>
      <w:r w:rsidR="00BF636B" w:rsidRPr="00C44846">
        <w:rPr>
          <w:rFonts w:ascii="Arial Nova Cond" w:hAnsi="Arial Nova Cond" w:cstheme="majorHAnsi"/>
          <w:b/>
          <w:sz w:val="22"/>
          <w:szCs w:val="20"/>
        </w:rPr>
        <w:tab/>
      </w:r>
      <w:r w:rsidR="00BF636B" w:rsidRPr="00C44846">
        <w:rPr>
          <w:rFonts w:ascii="Arial Nova Cond" w:hAnsi="Arial Nova Cond" w:cstheme="majorHAnsi"/>
          <w:b/>
          <w:sz w:val="22"/>
          <w:szCs w:val="20"/>
        </w:rPr>
        <w:tab/>
      </w:r>
      <w:r w:rsidR="00BF636B" w:rsidRPr="00C44846">
        <w:rPr>
          <w:rFonts w:ascii="Arial Nova Cond" w:hAnsi="Arial Nova Cond" w:cstheme="majorHAnsi"/>
          <w:b/>
          <w:sz w:val="22"/>
          <w:szCs w:val="20"/>
        </w:rPr>
        <w:tab/>
        <w:t xml:space="preserve"> </w:t>
      </w:r>
      <w:r w:rsidR="00A85E2F" w:rsidRPr="00C44846">
        <w:rPr>
          <w:rFonts w:ascii="Arial Nova Cond" w:hAnsi="Arial Nova Cond" w:cstheme="majorHAnsi"/>
          <w:b/>
          <w:sz w:val="22"/>
          <w:szCs w:val="20"/>
        </w:rPr>
        <w:t xml:space="preserve">  </w:t>
      </w:r>
      <w:r w:rsidR="00BF636B" w:rsidRPr="00C44846">
        <w:rPr>
          <w:rFonts w:ascii="Arial Nova Cond" w:hAnsi="Arial Nova Cond" w:cstheme="majorHAnsi"/>
          <w:b/>
          <w:sz w:val="22"/>
          <w:szCs w:val="20"/>
        </w:rPr>
        <w:t xml:space="preserve">  </w:t>
      </w:r>
      <w:r w:rsidR="0046051E">
        <w:rPr>
          <w:rFonts w:ascii="Arial Nova Cond" w:hAnsi="Arial Nova Cond" w:cstheme="majorHAnsi"/>
          <w:b/>
          <w:sz w:val="22"/>
          <w:szCs w:val="20"/>
        </w:rPr>
        <w:tab/>
        <w:t xml:space="preserve">     </w:t>
      </w:r>
      <w:r w:rsidR="00390599" w:rsidRPr="00C44846">
        <w:rPr>
          <w:rFonts w:ascii="Arial Nova Cond" w:hAnsi="Arial Nova Cond" w:cstheme="majorHAnsi"/>
          <w:b/>
          <w:sz w:val="22"/>
          <w:szCs w:val="20"/>
        </w:rPr>
        <w:t xml:space="preserve"> </w:t>
      </w:r>
      <w:r w:rsidRPr="00C44846">
        <w:rPr>
          <w:rFonts w:ascii="Arial Nova Cond" w:hAnsi="Arial Nova Cond" w:cstheme="majorHAnsi"/>
          <w:sz w:val="22"/>
          <w:szCs w:val="20"/>
        </w:rPr>
        <w:t>May 201</w:t>
      </w:r>
      <w:r w:rsidR="00AB2714">
        <w:rPr>
          <w:rFonts w:ascii="Arial Nova Cond" w:hAnsi="Arial Nova Cond" w:cstheme="majorHAnsi"/>
          <w:sz w:val="22"/>
          <w:szCs w:val="20"/>
        </w:rPr>
        <w:t>7-</w:t>
      </w:r>
      <w:r w:rsidR="00390599" w:rsidRPr="00C44846">
        <w:rPr>
          <w:rFonts w:ascii="Arial Nova Cond" w:hAnsi="Arial Nova Cond" w:cstheme="majorHAnsi"/>
          <w:sz w:val="22"/>
          <w:szCs w:val="20"/>
        </w:rPr>
        <w:t>May 2018</w:t>
      </w:r>
    </w:p>
    <w:p w14:paraId="1021E5AE" w14:textId="1007D580" w:rsidR="00A50668" w:rsidRPr="00C44846" w:rsidRDefault="005B7A5E" w:rsidP="00C4001A">
      <w:pPr>
        <w:pStyle w:val="ListParagraph"/>
        <w:numPr>
          <w:ilvl w:val="1"/>
          <w:numId w:val="19"/>
        </w:numPr>
        <w:spacing w:line="276" w:lineRule="auto"/>
        <w:ind w:left="648"/>
        <w:contextualSpacing w:val="0"/>
        <w:rPr>
          <w:rFonts w:ascii="Arial Nova Cond" w:hAnsi="Arial Nova Cond" w:cstheme="majorHAnsi"/>
          <w:sz w:val="20"/>
          <w:szCs w:val="10"/>
        </w:rPr>
      </w:pPr>
      <w:r w:rsidRPr="00C44846">
        <w:rPr>
          <w:rFonts w:ascii="Arial Nova Cond" w:hAnsi="Arial Nova Cond" w:cstheme="majorHAnsi"/>
          <w:sz w:val="20"/>
          <w:szCs w:val="10"/>
        </w:rPr>
        <w:t>Predict</w:t>
      </w:r>
      <w:r w:rsidR="003B4AA2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473FC1" w:rsidRPr="00C44846">
        <w:rPr>
          <w:rFonts w:ascii="Arial Nova Cond" w:hAnsi="Arial Nova Cond" w:cstheme="majorHAnsi"/>
          <w:sz w:val="20"/>
          <w:szCs w:val="10"/>
        </w:rPr>
        <w:t xml:space="preserve">the </w:t>
      </w:r>
      <w:r w:rsidR="00D1345C" w:rsidRPr="00C44846">
        <w:rPr>
          <w:rFonts w:ascii="Arial Nova Cond" w:hAnsi="Arial Nova Cond" w:cstheme="majorHAnsi"/>
          <w:sz w:val="20"/>
          <w:szCs w:val="10"/>
        </w:rPr>
        <w:t xml:space="preserve">approval </w:t>
      </w:r>
      <w:r w:rsidR="003B4AA2" w:rsidRPr="00C44846">
        <w:rPr>
          <w:rFonts w:ascii="Arial Nova Cond" w:hAnsi="Arial Nova Cond" w:cstheme="majorHAnsi"/>
          <w:sz w:val="20"/>
          <w:szCs w:val="10"/>
        </w:rPr>
        <w:t xml:space="preserve">duration </w:t>
      </w:r>
      <w:r w:rsidR="009645ED">
        <w:rPr>
          <w:rFonts w:ascii="Arial Nova Cond" w:hAnsi="Arial Nova Cond" w:cstheme="majorHAnsi"/>
          <w:sz w:val="20"/>
          <w:szCs w:val="10"/>
        </w:rPr>
        <w:t>for the registration of chemical</w:t>
      </w:r>
      <w:r w:rsidR="006344D3">
        <w:rPr>
          <w:rFonts w:ascii="Arial Nova Cond" w:hAnsi="Arial Nova Cond" w:cstheme="majorHAnsi"/>
          <w:sz w:val="20"/>
          <w:szCs w:val="10"/>
        </w:rPr>
        <w:t xml:space="preserve"> </w:t>
      </w:r>
      <w:r w:rsidR="00D35DB5" w:rsidRPr="00C44846">
        <w:rPr>
          <w:rFonts w:ascii="Arial Nova Cond" w:hAnsi="Arial Nova Cond" w:cstheme="majorHAnsi"/>
          <w:sz w:val="20"/>
          <w:szCs w:val="10"/>
        </w:rPr>
        <w:t>products in</w:t>
      </w:r>
      <w:r w:rsidR="00D1345C" w:rsidRPr="00C44846">
        <w:rPr>
          <w:rFonts w:ascii="Arial Nova Cond" w:hAnsi="Arial Nova Cond" w:cstheme="majorHAnsi"/>
          <w:sz w:val="20"/>
          <w:szCs w:val="10"/>
        </w:rPr>
        <w:t xml:space="preserve"> different states and countries</w:t>
      </w:r>
      <w:r w:rsidR="0072347D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D8139A" w:rsidRPr="00C44846">
        <w:rPr>
          <w:rFonts w:ascii="Arial Nova Cond" w:hAnsi="Arial Nova Cond" w:cstheme="majorHAnsi"/>
          <w:sz w:val="20"/>
          <w:szCs w:val="10"/>
        </w:rPr>
        <w:t xml:space="preserve">to </w:t>
      </w:r>
      <w:r w:rsidR="00D35DB5" w:rsidRPr="00C44846">
        <w:rPr>
          <w:rFonts w:ascii="Arial Nova Cond" w:hAnsi="Arial Nova Cond" w:cstheme="majorHAnsi"/>
          <w:sz w:val="20"/>
          <w:szCs w:val="10"/>
        </w:rPr>
        <w:t>o</w:t>
      </w:r>
      <w:r w:rsidR="00145447">
        <w:rPr>
          <w:rFonts w:ascii="Arial Nova Cond" w:hAnsi="Arial Nova Cond" w:cstheme="majorHAnsi"/>
          <w:sz w:val="20"/>
          <w:szCs w:val="10"/>
        </w:rPr>
        <w:t xml:space="preserve">ptimize </w:t>
      </w:r>
      <w:r w:rsidR="00282DF9">
        <w:rPr>
          <w:rFonts w:ascii="Arial Nova Cond" w:hAnsi="Arial Nova Cond" w:cstheme="majorHAnsi"/>
          <w:sz w:val="20"/>
          <w:szCs w:val="10"/>
        </w:rPr>
        <w:t>marketing and</w:t>
      </w:r>
      <w:r w:rsidR="005C2084">
        <w:rPr>
          <w:rFonts w:ascii="Arial Nova Cond" w:hAnsi="Arial Nova Cond" w:cstheme="majorHAnsi"/>
          <w:sz w:val="20"/>
          <w:szCs w:val="10"/>
        </w:rPr>
        <w:t xml:space="preserve"> </w:t>
      </w:r>
      <w:r w:rsidR="00145447">
        <w:rPr>
          <w:rFonts w:ascii="Arial Nova Cond" w:hAnsi="Arial Nova Cond" w:cstheme="majorHAnsi"/>
          <w:sz w:val="20"/>
          <w:szCs w:val="10"/>
        </w:rPr>
        <w:t>sale</w:t>
      </w:r>
      <w:r w:rsidR="00CC0F05">
        <w:rPr>
          <w:rFonts w:ascii="Arial Nova Cond" w:hAnsi="Arial Nova Cond" w:cstheme="majorHAnsi"/>
          <w:sz w:val="20"/>
          <w:szCs w:val="10"/>
        </w:rPr>
        <w:t>s</w:t>
      </w:r>
      <w:r w:rsidR="00282DF9">
        <w:rPr>
          <w:rFonts w:ascii="Arial Nova Cond" w:hAnsi="Arial Nova Cond" w:cstheme="majorHAnsi"/>
          <w:sz w:val="20"/>
          <w:szCs w:val="10"/>
        </w:rPr>
        <w:t xml:space="preserve"> </w:t>
      </w:r>
      <w:r w:rsidR="00AF6FC5">
        <w:rPr>
          <w:rFonts w:ascii="Arial Nova Cond" w:hAnsi="Arial Nova Cond" w:cstheme="majorHAnsi"/>
          <w:sz w:val="20"/>
          <w:szCs w:val="10"/>
        </w:rPr>
        <w:t>strategies</w:t>
      </w:r>
      <w:r w:rsidR="00145447">
        <w:rPr>
          <w:rFonts w:ascii="Arial Nova Cond" w:hAnsi="Arial Nova Cond" w:cstheme="majorHAnsi"/>
          <w:sz w:val="20"/>
          <w:szCs w:val="10"/>
        </w:rPr>
        <w:t xml:space="preserve"> </w:t>
      </w:r>
      <w:r w:rsidR="00CC0F05">
        <w:rPr>
          <w:rFonts w:ascii="Arial Nova Cond" w:hAnsi="Arial Nova Cond" w:cstheme="majorHAnsi"/>
          <w:sz w:val="20"/>
          <w:szCs w:val="10"/>
        </w:rPr>
        <w:t>using</w:t>
      </w:r>
      <w:r w:rsidR="00145447">
        <w:rPr>
          <w:rFonts w:ascii="Arial Nova Cond" w:hAnsi="Arial Nova Cond" w:cstheme="majorHAnsi"/>
          <w:sz w:val="20"/>
          <w:szCs w:val="10"/>
        </w:rPr>
        <w:t xml:space="preserve"> </w:t>
      </w:r>
      <w:r w:rsidR="00A25EAA">
        <w:rPr>
          <w:rFonts w:ascii="Arial Nova Cond" w:hAnsi="Arial Nova Cond" w:cstheme="majorHAnsi"/>
          <w:sz w:val="20"/>
          <w:szCs w:val="10"/>
        </w:rPr>
        <w:t xml:space="preserve">linear regression, Lasso, Random Forest, and clustering techniques </w:t>
      </w:r>
    </w:p>
    <w:p w14:paraId="45476CC4" w14:textId="796FF1E4" w:rsidR="00A50668" w:rsidRPr="00C44846" w:rsidRDefault="00EC5301" w:rsidP="00284B91">
      <w:pPr>
        <w:pStyle w:val="ListParagraph"/>
        <w:numPr>
          <w:ilvl w:val="1"/>
          <w:numId w:val="19"/>
        </w:numPr>
        <w:spacing w:line="276" w:lineRule="auto"/>
        <w:ind w:left="648"/>
        <w:rPr>
          <w:rFonts w:ascii="Arial Nova Cond" w:hAnsi="Arial Nova Cond" w:cstheme="majorHAnsi"/>
          <w:sz w:val="20"/>
          <w:szCs w:val="10"/>
        </w:rPr>
      </w:pPr>
      <w:r w:rsidRPr="00C44846">
        <w:rPr>
          <w:rFonts w:ascii="Arial Nova Cond" w:hAnsi="Arial Nova Cond" w:cstheme="majorHAnsi"/>
          <w:sz w:val="20"/>
          <w:szCs w:val="10"/>
        </w:rPr>
        <w:t>Provide</w:t>
      </w:r>
      <w:r w:rsidR="007B1F06" w:rsidRPr="00C44846">
        <w:rPr>
          <w:rFonts w:ascii="Arial Nova Cond" w:hAnsi="Arial Nova Cond" w:cstheme="majorHAnsi"/>
          <w:sz w:val="20"/>
          <w:szCs w:val="10"/>
        </w:rPr>
        <w:t xml:space="preserve"> the </w:t>
      </w:r>
      <w:r w:rsidR="008F09B8" w:rsidRPr="00C44846">
        <w:rPr>
          <w:rFonts w:ascii="Arial Nova Cond" w:hAnsi="Arial Nova Cond" w:cstheme="majorHAnsi"/>
          <w:sz w:val="20"/>
          <w:szCs w:val="10"/>
        </w:rPr>
        <w:t>company</w:t>
      </w:r>
      <w:r w:rsidR="00DD0705" w:rsidRPr="00C44846">
        <w:rPr>
          <w:rFonts w:ascii="Arial Nova Cond" w:hAnsi="Arial Nova Cond" w:cstheme="majorHAnsi"/>
          <w:sz w:val="20"/>
          <w:szCs w:val="10"/>
        </w:rPr>
        <w:t xml:space="preserve"> with</w:t>
      </w:r>
      <w:r w:rsidR="007B1F06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7B1F06" w:rsidRPr="009F0040">
        <w:rPr>
          <w:rFonts w:ascii="Arial Nova Cond" w:hAnsi="Arial Nova Cond" w:cstheme="majorHAnsi"/>
          <w:i/>
          <w:sz w:val="20"/>
          <w:szCs w:val="10"/>
        </w:rPr>
        <w:t>$2 mill</w:t>
      </w:r>
      <w:r w:rsidR="003A3893" w:rsidRPr="009F0040">
        <w:rPr>
          <w:rFonts w:ascii="Arial Nova Cond" w:hAnsi="Arial Nova Cond" w:cstheme="majorHAnsi"/>
          <w:i/>
          <w:sz w:val="20"/>
          <w:szCs w:val="10"/>
        </w:rPr>
        <w:t>i</w:t>
      </w:r>
      <w:r w:rsidR="007B1F06" w:rsidRPr="009F0040">
        <w:rPr>
          <w:rFonts w:ascii="Arial Nova Cond" w:hAnsi="Arial Nova Cond" w:cstheme="majorHAnsi"/>
          <w:i/>
          <w:sz w:val="20"/>
          <w:szCs w:val="10"/>
        </w:rPr>
        <w:t>on</w:t>
      </w:r>
      <w:r w:rsidR="00B374D6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Pr="00C44846">
        <w:rPr>
          <w:rFonts w:ascii="Arial Nova Cond" w:hAnsi="Arial Nova Cond" w:cstheme="majorHAnsi"/>
          <w:sz w:val="20"/>
          <w:szCs w:val="10"/>
        </w:rPr>
        <w:t xml:space="preserve">in </w:t>
      </w:r>
      <w:r w:rsidR="002C2055" w:rsidRPr="00C44846">
        <w:rPr>
          <w:rFonts w:ascii="Arial Nova Cond" w:hAnsi="Arial Nova Cond" w:cstheme="majorHAnsi"/>
          <w:sz w:val="20"/>
          <w:szCs w:val="10"/>
        </w:rPr>
        <w:t>yearly savings</w:t>
      </w:r>
      <w:r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906E8C" w:rsidRPr="00C44846">
        <w:rPr>
          <w:rFonts w:ascii="Arial Nova Cond" w:hAnsi="Arial Nova Cond" w:cstheme="majorHAnsi"/>
          <w:sz w:val="20"/>
          <w:szCs w:val="10"/>
        </w:rPr>
        <w:t xml:space="preserve">by </w:t>
      </w:r>
      <w:r w:rsidR="002C2055" w:rsidRPr="00C44846">
        <w:rPr>
          <w:rFonts w:ascii="Arial Nova Cond" w:hAnsi="Arial Nova Cond" w:cstheme="majorHAnsi"/>
          <w:sz w:val="20"/>
          <w:szCs w:val="10"/>
        </w:rPr>
        <w:t>designing</w:t>
      </w:r>
      <w:r w:rsidR="00306150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4221D6">
        <w:rPr>
          <w:rFonts w:ascii="Arial Nova Cond" w:hAnsi="Arial Nova Cond" w:cstheme="majorHAnsi"/>
          <w:sz w:val="20"/>
          <w:szCs w:val="10"/>
        </w:rPr>
        <w:t xml:space="preserve">complex </w:t>
      </w:r>
      <w:r w:rsidR="00306150" w:rsidRPr="00C44846">
        <w:rPr>
          <w:rFonts w:ascii="Arial Nova Cond" w:hAnsi="Arial Nova Cond" w:cstheme="majorHAnsi"/>
          <w:sz w:val="20"/>
          <w:szCs w:val="10"/>
        </w:rPr>
        <w:t>SQL databases and</w:t>
      </w:r>
      <w:r w:rsidR="00FD4694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1151CB">
        <w:rPr>
          <w:rFonts w:ascii="Arial Nova Cond" w:hAnsi="Arial Nova Cond" w:cstheme="majorHAnsi"/>
          <w:sz w:val="20"/>
          <w:szCs w:val="10"/>
        </w:rPr>
        <w:t>protect</w:t>
      </w:r>
      <w:r w:rsidR="004221D6">
        <w:rPr>
          <w:rFonts w:ascii="Arial Nova Cond" w:hAnsi="Arial Nova Cond" w:cstheme="majorHAnsi"/>
          <w:sz w:val="20"/>
          <w:szCs w:val="10"/>
        </w:rPr>
        <w:t>ing</w:t>
      </w:r>
      <w:r w:rsidR="001151CB">
        <w:rPr>
          <w:rFonts w:ascii="Arial Nova Cond" w:hAnsi="Arial Nova Cond" w:cstheme="majorHAnsi"/>
          <w:sz w:val="20"/>
          <w:szCs w:val="10"/>
        </w:rPr>
        <w:t xml:space="preserve"> the database integrity by creating</w:t>
      </w:r>
      <w:r w:rsidR="002714B4">
        <w:rPr>
          <w:rFonts w:ascii="Arial Nova Cond" w:hAnsi="Arial Nova Cond" w:cstheme="majorHAnsi"/>
          <w:sz w:val="20"/>
          <w:szCs w:val="10"/>
        </w:rPr>
        <w:t xml:space="preserve"> </w:t>
      </w:r>
      <w:r w:rsidR="00FD4694" w:rsidRPr="00C44846">
        <w:rPr>
          <w:rFonts w:ascii="Arial Nova Cond" w:hAnsi="Arial Nova Cond" w:cstheme="majorHAnsi"/>
          <w:sz w:val="20"/>
          <w:szCs w:val="10"/>
        </w:rPr>
        <w:t>Tableau visualizations,</w:t>
      </w:r>
      <w:r w:rsidR="00B374D6" w:rsidRPr="00C44846">
        <w:rPr>
          <w:rFonts w:ascii="Arial Nova Cond" w:hAnsi="Arial Nova Cond" w:cstheme="majorHAnsi"/>
          <w:sz w:val="20"/>
          <w:szCs w:val="10"/>
        </w:rPr>
        <w:t xml:space="preserve"> filters</w:t>
      </w:r>
      <w:r w:rsidR="00FD4694" w:rsidRPr="00C44846">
        <w:rPr>
          <w:rFonts w:ascii="Arial Nova Cond" w:hAnsi="Arial Nova Cond" w:cstheme="majorHAnsi"/>
          <w:sz w:val="20"/>
          <w:szCs w:val="10"/>
        </w:rPr>
        <w:t>, and dashboards</w:t>
      </w:r>
      <w:r w:rsidR="00B374D6" w:rsidRPr="00C44846">
        <w:rPr>
          <w:rFonts w:ascii="Arial Nova Cond" w:hAnsi="Arial Nova Cond" w:cstheme="majorHAnsi"/>
          <w:sz w:val="20"/>
          <w:szCs w:val="10"/>
        </w:rPr>
        <w:t xml:space="preserve"> </w:t>
      </w:r>
    </w:p>
    <w:p w14:paraId="43117095" w14:textId="69989F84" w:rsidR="00B01CB7" w:rsidRPr="00C44846" w:rsidRDefault="00362B02" w:rsidP="009F085A">
      <w:pPr>
        <w:pStyle w:val="ListParagraph"/>
        <w:numPr>
          <w:ilvl w:val="1"/>
          <w:numId w:val="19"/>
        </w:numPr>
        <w:spacing w:after="60" w:line="276" w:lineRule="auto"/>
        <w:ind w:left="648"/>
        <w:rPr>
          <w:rFonts w:ascii="Arial Nova Cond" w:hAnsi="Arial Nova Cond" w:cstheme="majorHAnsi"/>
          <w:sz w:val="20"/>
          <w:szCs w:val="10"/>
        </w:rPr>
      </w:pPr>
      <w:r>
        <w:rPr>
          <w:rFonts w:ascii="Arial Nova Cond" w:hAnsi="Arial Nova Cond" w:cstheme="majorHAnsi"/>
          <w:sz w:val="20"/>
          <w:szCs w:val="10"/>
        </w:rPr>
        <w:t>Responsible for maintaining</w:t>
      </w:r>
      <w:r w:rsidR="00EE3C92">
        <w:rPr>
          <w:rFonts w:ascii="Arial Nova Cond" w:hAnsi="Arial Nova Cond" w:cstheme="majorHAnsi"/>
          <w:sz w:val="20"/>
          <w:szCs w:val="10"/>
        </w:rPr>
        <w:t xml:space="preserve"> Tableau, SharePoint, and SQL </w:t>
      </w:r>
      <w:r w:rsidR="00E63732" w:rsidRPr="00C44846">
        <w:rPr>
          <w:rFonts w:ascii="Arial Nova Cond" w:hAnsi="Arial Nova Cond" w:cstheme="majorHAnsi"/>
          <w:sz w:val="20"/>
          <w:szCs w:val="10"/>
        </w:rPr>
        <w:t>server</w:t>
      </w:r>
      <w:r w:rsidR="00C31CB2" w:rsidRPr="00C44846">
        <w:rPr>
          <w:rFonts w:ascii="Arial Nova Cond" w:hAnsi="Arial Nova Cond" w:cstheme="majorHAnsi"/>
          <w:sz w:val="20"/>
          <w:szCs w:val="10"/>
        </w:rPr>
        <w:t>s</w:t>
      </w:r>
      <w:r w:rsidR="00F36840" w:rsidRPr="00C44846">
        <w:rPr>
          <w:rFonts w:ascii="Arial Nova Cond" w:hAnsi="Arial Nova Cond" w:cstheme="majorHAnsi"/>
          <w:sz w:val="20"/>
          <w:szCs w:val="10"/>
        </w:rPr>
        <w:t xml:space="preserve"> for over 5 different</w:t>
      </w:r>
      <w:r w:rsidR="00C14F87">
        <w:rPr>
          <w:rFonts w:ascii="Arial Nova Cond" w:hAnsi="Arial Nova Cond" w:cstheme="majorHAnsi"/>
          <w:sz w:val="20"/>
          <w:szCs w:val="10"/>
        </w:rPr>
        <w:t xml:space="preserve"> projects</w:t>
      </w:r>
      <w:r w:rsidR="00F36840" w:rsidRPr="00C44846">
        <w:rPr>
          <w:rFonts w:ascii="Arial Nova Cond" w:hAnsi="Arial Nova Cond" w:cstheme="majorHAnsi"/>
          <w:sz w:val="20"/>
          <w:szCs w:val="10"/>
        </w:rPr>
        <w:t xml:space="preserve"> </w:t>
      </w:r>
      <w:r>
        <w:rPr>
          <w:rFonts w:ascii="Arial Nova Cond" w:hAnsi="Arial Nova Cond" w:cstheme="majorHAnsi"/>
          <w:sz w:val="20"/>
          <w:szCs w:val="10"/>
        </w:rPr>
        <w:t>and</w:t>
      </w:r>
      <w:r w:rsidR="0049419A" w:rsidRPr="00C44846">
        <w:rPr>
          <w:rFonts w:ascii="Arial Nova Cond" w:hAnsi="Arial Nova Cond" w:cstheme="majorHAnsi"/>
          <w:sz w:val="20"/>
          <w:szCs w:val="10"/>
        </w:rPr>
        <w:t xml:space="preserve"> routinely </w:t>
      </w:r>
      <w:r>
        <w:rPr>
          <w:rFonts w:ascii="Arial Nova Cond" w:hAnsi="Arial Nova Cond" w:cstheme="majorHAnsi"/>
          <w:sz w:val="20"/>
          <w:szCs w:val="10"/>
        </w:rPr>
        <w:t>communicate</w:t>
      </w:r>
      <w:r w:rsidR="0049419A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D969A8" w:rsidRPr="00C44846">
        <w:rPr>
          <w:rFonts w:ascii="Arial Nova Cond" w:hAnsi="Arial Nova Cond" w:cstheme="majorHAnsi"/>
          <w:sz w:val="20"/>
          <w:szCs w:val="10"/>
        </w:rPr>
        <w:t xml:space="preserve">with business </w:t>
      </w:r>
      <w:r w:rsidR="005100E5" w:rsidRPr="00C44846">
        <w:rPr>
          <w:rFonts w:ascii="Arial Nova Cond" w:hAnsi="Arial Nova Cond" w:cstheme="majorHAnsi"/>
          <w:sz w:val="20"/>
          <w:szCs w:val="10"/>
        </w:rPr>
        <w:t>stakeholders</w:t>
      </w:r>
      <w:r w:rsidR="00D969A8" w:rsidRPr="00C44846">
        <w:rPr>
          <w:rFonts w:ascii="Arial Nova Cond" w:hAnsi="Arial Nova Cond" w:cstheme="majorHAnsi"/>
          <w:sz w:val="20"/>
          <w:szCs w:val="10"/>
        </w:rPr>
        <w:t xml:space="preserve"> </w:t>
      </w:r>
      <w:r w:rsidR="00555767" w:rsidRPr="00C44846">
        <w:rPr>
          <w:rFonts w:ascii="Arial Nova Cond" w:hAnsi="Arial Nova Cond" w:cstheme="majorHAnsi"/>
          <w:sz w:val="20"/>
          <w:szCs w:val="10"/>
        </w:rPr>
        <w:t xml:space="preserve">to </w:t>
      </w:r>
      <w:r w:rsidR="00AD3B24">
        <w:rPr>
          <w:rFonts w:ascii="Arial Nova Cond" w:hAnsi="Arial Nova Cond" w:cstheme="majorHAnsi"/>
          <w:sz w:val="20"/>
          <w:szCs w:val="10"/>
        </w:rPr>
        <w:t>continue</w:t>
      </w:r>
      <w:r w:rsidR="00735A0B">
        <w:rPr>
          <w:rFonts w:ascii="Arial Nova Cond" w:hAnsi="Arial Nova Cond" w:cstheme="majorHAnsi"/>
          <w:sz w:val="20"/>
          <w:szCs w:val="10"/>
        </w:rPr>
        <w:t xml:space="preserve"> </w:t>
      </w:r>
      <w:r w:rsidR="00AD3B24">
        <w:rPr>
          <w:rFonts w:ascii="Arial Nova Cond" w:hAnsi="Arial Nova Cond" w:cstheme="majorHAnsi"/>
          <w:sz w:val="20"/>
          <w:szCs w:val="10"/>
        </w:rPr>
        <w:t>developments</w:t>
      </w:r>
    </w:p>
    <w:p w14:paraId="712334AB" w14:textId="175F79D3" w:rsidR="00D869A3" w:rsidRPr="00C44846" w:rsidRDefault="00D869A3" w:rsidP="00F14FD1">
      <w:pPr>
        <w:spacing w:line="276" w:lineRule="auto"/>
        <w:jc w:val="both"/>
        <w:rPr>
          <w:rFonts w:ascii="Arial Nova Cond" w:hAnsi="Arial Nova Cond" w:cstheme="majorHAnsi"/>
          <w:sz w:val="22"/>
          <w:szCs w:val="10"/>
        </w:rPr>
      </w:pPr>
      <w:r w:rsidRPr="00C44846">
        <w:rPr>
          <w:rFonts w:ascii="Arial Nova Cond" w:hAnsi="Arial Nova Cond" w:cstheme="majorHAnsi"/>
          <w:b/>
          <w:sz w:val="22"/>
          <w:szCs w:val="10"/>
        </w:rPr>
        <w:t xml:space="preserve">Technology Services </w:t>
      </w:r>
      <w:r w:rsidR="009B2873" w:rsidRPr="00C44846">
        <w:rPr>
          <w:rFonts w:ascii="Arial Nova Cond" w:hAnsi="Arial Nova Cond" w:cstheme="majorHAnsi"/>
          <w:b/>
          <w:sz w:val="22"/>
          <w:szCs w:val="10"/>
        </w:rPr>
        <w:t>(</w:t>
      </w:r>
      <w:r w:rsidRPr="00C44846">
        <w:rPr>
          <w:rFonts w:ascii="Arial Nova Cond" w:hAnsi="Arial Nova Cond" w:cstheme="majorHAnsi"/>
          <w:b/>
          <w:sz w:val="22"/>
          <w:szCs w:val="10"/>
        </w:rPr>
        <w:t>University of Illinois</w:t>
      </w:r>
      <w:r w:rsidR="00D6074F" w:rsidRPr="00C44846">
        <w:rPr>
          <w:rFonts w:ascii="Arial Nova Cond" w:hAnsi="Arial Nova Cond" w:cstheme="majorHAnsi"/>
          <w:b/>
          <w:sz w:val="22"/>
          <w:szCs w:val="10"/>
        </w:rPr>
        <w:t xml:space="preserve"> at Urbana-Champaign</w:t>
      </w:r>
      <w:r w:rsidR="009B2873" w:rsidRPr="00C44846">
        <w:rPr>
          <w:rFonts w:ascii="Arial Nova Cond" w:hAnsi="Arial Nova Cond" w:cstheme="majorHAnsi"/>
          <w:b/>
          <w:sz w:val="22"/>
          <w:szCs w:val="10"/>
        </w:rPr>
        <w:t>)</w:t>
      </w:r>
      <w:r w:rsidR="00ED3503">
        <w:rPr>
          <w:rFonts w:ascii="Arial Nova Cond" w:hAnsi="Arial Nova Cond" w:cstheme="majorHAnsi"/>
          <w:b/>
          <w:sz w:val="22"/>
          <w:szCs w:val="10"/>
        </w:rPr>
        <w:t xml:space="preserve"> |</w:t>
      </w:r>
      <w:r w:rsidR="00D6074F" w:rsidRPr="00C44846">
        <w:rPr>
          <w:rFonts w:ascii="Arial Nova Cond" w:hAnsi="Arial Nova Cond" w:cstheme="majorHAnsi"/>
          <w:b/>
          <w:sz w:val="22"/>
          <w:szCs w:val="10"/>
        </w:rPr>
        <w:t xml:space="preserve"> </w:t>
      </w:r>
      <w:r w:rsidR="00D6074F" w:rsidRPr="00C44846">
        <w:rPr>
          <w:rFonts w:ascii="Arial Nova Cond" w:hAnsi="Arial Nova Cond" w:cstheme="majorHAnsi"/>
          <w:b/>
          <w:i/>
          <w:sz w:val="22"/>
          <w:szCs w:val="10"/>
        </w:rPr>
        <w:t>Senior Consultant</w:t>
      </w:r>
      <w:r w:rsidR="008D2C7E" w:rsidRPr="00C44846">
        <w:rPr>
          <w:rFonts w:ascii="Arial Nova Cond" w:hAnsi="Arial Nova Cond" w:cstheme="majorHAnsi"/>
          <w:b/>
          <w:i/>
          <w:sz w:val="22"/>
          <w:szCs w:val="10"/>
        </w:rPr>
        <w:t xml:space="preserve">                             </w:t>
      </w:r>
      <w:r w:rsidR="00D6074F" w:rsidRPr="00C44846">
        <w:rPr>
          <w:rFonts w:ascii="Arial Nova Cond" w:hAnsi="Arial Nova Cond" w:cstheme="majorHAnsi"/>
          <w:sz w:val="22"/>
          <w:szCs w:val="10"/>
        </w:rPr>
        <w:t>Aug 2014-Apr</w:t>
      </w:r>
      <w:r w:rsidR="00E43433">
        <w:rPr>
          <w:rFonts w:ascii="Arial Nova Cond" w:hAnsi="Arial Nova Cond" w:cstheme="majorHAnsi"/>
          <w:sz w:val="22"/>
          <w:szCs w:val="10"/>
        </w:rPr>
        <w:t xml:space="preserve"> </w:t>
      </w:r>
      <w:r w:rsidR="00D6074F" w:rsidRPr="00C44846">
        <w:rPr>
          <w:rFonts w:ascii="Arial Nova Cond" w:hAnsi="Arial Nova Cond" w:cstheme="majorHAnsi"/>
          <w:sz w:val="22"/>
          <w:szCs w:val="10"/>
        </w:rPr>
        <w:t>2017</w:t>
      </w:r>
    </w:p>
    <w:p w14:paraId="41DDF1F3" w14:textId="14C9F3A9" w:rsidR="00E129A8" w:rsidRPr="00C44846" w:rsidRDefault="0061161E" w:rsidP="00AB26E6">
      <w:pPr>
        <w:pStyle w:val="ListParagraph"/>
        <w:numPr>
          <w:ilvl w:val="0"/>
          <w:numId w:val="31"/>
        </w:numPr>
        <w:spacing w:line="276" w:lineRule="auto"/>
        <w:ind w:left="648"/>
        <w:rPr>
          <w:rFonts w:ascii="Arial Nova Cond" w:hAnsi="Arial Nova Cond" w:cstheme="majorHAnsi"/>
          <w:sz w:val="20"/>
          <w:szCs w:val="10"/>
        </w:rPr>
      </w:pPr>
      <w:r w:rsidRPr="00C44846">
        <w:rPr>
          <w:rFonts w:ascii="Arial Nova Cond" w:hAnsi="Arial Nova Cond" w:cstheme="majorHAnsi"/>
          <w:sz w:val="20"/>
          <w:szCs w:val="10"/>
        </w:rPr>
        <w:t xml:space="preserve">Provide customer services for all IT issues </w:t>
      </w:r>
      <w:r w:rsidR="00A12683" w:rsidRPr="00C44846">
        <w:rPr>
          <w:rFonts w:ascii="Arial Nova Cond" w:hAnsi="Arial Nova Cond" w:cstheme="majorHAnsi"/>
          <w:sz w:val="20"/>
          <w:szCs w:val="10"/>
        </w:rPr>
        <w:t>across</w:t>
      </w:r>
      <w:r w:rsidRPr="00C44846">
        <w:rPr>
          <w:rFonts w:ascii="Arial Nova Cond" w:hAnsi="Arial Nova Cond" w:cstheme="majorHAnsi"/>
          <w:sz w:val="20"/>
          <w:szCs w:val="10"/>
        </w:rPr>
        <w:t xml:space="preserve"> campus including wireless, VPN, laptops, antivirus, and installations</w:t>
      </w:r>
    </w:p>
    <w:p w14:paraId="5EF49194" w14:textId="69AA9380" w:rsidR="004D624E" w:rsidRDefault="00710A91" w:rsidP="004D624E">
      <w:pPr>
        <w:pStyle w:val="ListParagraph"/>
        <w:numPr>
          <w:ilvl w:val="0"/>
          <w:numId w:val="31"/>
        </w:numPr>
        <w:spacing w:line="276" w:lineRule="auto"/>
        <w:ind w:left="648"/>
        <w:rPr>
          <w:rFonts w:ascii="Arial Nova Cond" w:hAnsi="Arial Nova Cond" w:cstheme="majorHAnsi"/>
          <w:sz w:val="20"/>
          <w:szCs w:val="10"/>
        </w:rPr>
      </w:pPr>
      <w:r w:rsidRPr="00C44846">
        <w:rPr>
          <w:rFonts w:ascii="Arial Nova Cond" w:hAnsi="Arial Nova Cond" w:cstheme="majorHAnsi"/>
          <w:sz w:val="20"/>
          <w:szCs w:val="10"/>
        </w:rPr>
        <w:t xml:space="preserve">Mentor </w:t>
      </w:r>
      <w:r w:rsidR="00925C11">
        <w:rPr>
          <w:rFonts w:ascii="Arial Nova Cond" w:hAnsi="Arial Nova Cond" w:cstheme="majorHAnsi"/>
          <w:sz w:val="20"/>
          <w:szCs w:val="10"/>
        </w:rPr>
        <w:t xml:space="preserve">onboarding </w:t>
      </w:r>
      <w:r w:rsidRPr="00C44846">
        <w:rPr>
          <w:rFonts w:ascii="Arial Nova Cond" w:hAnsi="Arial Nova Cond" w:cstheme="majorHAnsi"/>
          <w:sz w:val="20"/>
          <w:szCs w:val="10"/>
        </w:rPr>
        <w:t xml:space="preserve">consultants </w:t>
      </w:r>
      <w:r w:rsidR="005F02CD">
        <w:rPr>
          <w:rFonts w:ascii="Arial Nova Cond" w:hAnsi="Arial Nova Cond" w:cstheme="majorHAnsi"/>
          <w:sz w:val="20"/>
          <w:szCs w:val="10"/>
        </w:rPr>
        <w:t xml:space="preserve">through hands-on training </w:t>
      </w:r>
      <w:r w:rsidR="00B60062">
        <w:rPr>
          <w:rFonts w:ascii="Arial Nova Cond" w:hAnsi="Arial Nova Cond" w:cstheme="majorHAnsi"/>
          <w:sz w:val="20"/>
          <w:szCs w:val="10"/>
        </w:rPr>
        <w:t xml:space="preserve">and </w:t>
      </w:r>
      <w:r w:rsidR="005F02CD">
        <w:rPr>
          <w:rFonts w:ascii="Arial Nova Cond" w:hAnsi="Arial Nova Cond" w:cstheme="majorHAnsi"/>
          <w:sz w:val="20"/>
          <w:szCs w:val="10"/>
        </w:rPr>
        <w:t>documen</w:t>
      </w:r>
      <w:bookmarkStart w:id="1" w:name="_GoBack"/>
      <w:bookmarkEnd w:id="1"/>
      <w:r w:rsidR="005F02CD">
        <w:rPr>
          <w:rFonts w:ascii="Arial Nova Cond" w:hAnsi="Arial Nova Cond" w:cstheme="majorHAnsi"/>
          <w:sz w:val="20"/>
          <w:szCs w:val="10"/>
        </w:rPr>
        <w:t xml:space="preserve">ting </w:t>
      </w:r>
      <w:r w:rsidR="00CC05DC">
        <w:rPr>
          <w:rFonts w:ascii="Arial Nova Cond" w:hAnsi="Arial Nova Cond" w:cstheme="majorHAnsi"/>
          <w:sz w:val="20"/>
          <w:szCs w:val="10"/>
        </w:rPr>
        <w:t>expertise</w:t>
      </w:r>
      <w:r w:rsidR="005F02CD">
        <w:rPr>
          <w:rFonts w:ascii="Arial Nova Cond" w:hAnsi="Arial Nova Cond" w:cstheme="majorHAnsi"/>
          <w:sz w:val="20"/>
          <w:szCs w:val="10"/>
        </w:rPr>
        <w:t xml:space="preserve"> through </w:t>
      </w:r>
      <w:r w:rsidR="00CF5830">
        <w:rPr>
          <w:rFonts w:ascii="Arial Nova Cond" w:hAnsi="Arial Nova Cond" w:cstheme="majorHAnsi"/>
          <w:sz w:val="20"/>
          <w:szCs w:val="10"/>
        </w:rPr>
        <w:t xml:space="preserve">creating </w:t>
      </w:r>
      <w:r w:rsidR="005F02CD">
        <w:rPr>
          <w:rFonts w:ascii="Arial Nova Cond" w:hAnsi="Arial Nova Cond" w:cstheme="majorHAnsi"/>
          <w:sz w:val="20"/>
          <w:szCs w:val="10"/>
        </w:rPr>
        <w:t>knowledgebase articles</w:t>
      </w:r>
    </w:p>
    <w:p w14:paraId="4C6C2B3B" w14:textId="77777777" w:rsidR="002D2F1D" w:rsidRPr="00C44846" w:rsidRDefault="002D2F1D" w:rsidP="002D2F1D">
      <w:pPr>
        <w:pStyle w:val="SectionHeading"/>
        <w:pBdr>
          <w:bottom w:val="single" w:sz="4" w:space="1" w:color="auto"/>
        </w:pBdr>
        <w:spacing w:before="80" w:after="0" w:line="276" w:lineRule="auto"/>
        <w:rPr>
          <w:rFonts w:ascii="Arial Nova Cond" w:hAnsi="Arial Nova Cond"/>
          <w:b/>
          <w:sz w:val="24"/>
        </w:rPr>
      </w:pPr>
      <w:r>
        <w:rPr>
          <w:rFonts w:ascii="Arial Nova Cond" w:hAnsi="Arial Nova Cond"/>
          <w:b/>
          <w:sz w:val="24"/>
        </w:rPr>
        <w:t>EXTRACURRICULAR</w:t>
      </w:r>
    </w:p>
    <w:p w14:paraId="2EB0B637" w14:textId="77777777" w:rsidR="002D2F1D" w:rsidRPr="00C44846" w:rsidRDefault="002D2F1D" w:rsidP="002D2F1D">
      <w:pPr>
        <w:spacing w:line="276" w:lineRule="auto"/>
        <w:rPr>
          <w:rFonts w:ascii="Arial Nova Cond" w:hAnsi="Arial Nova Cond" w:cstheme="majorHAnsi"/>
          <w:b/>
          <w:sz w:val="22"/>
          <w:szCs w:val="20"/>
        </w:rPr>
      </w:pPr>
      <w:r w:rsidRPr="00C44846">
        <w:rPr>
          <w:rFonts w:ascii="Arial Nova Cond" w:hAnsi="Arial Nova Cond" w:cstheme="majorHAnsi"/>
          <w:b/>
          <w:sz w:val="22"/>
          <w:szCs w:val="20"/>
        </w:rPr>
        <w:t>Data Analytics/Machine Learning Competitions</w:t>
      </w:r>
    </w:p>
    <w:p w14:paraId="4C4B30F3" w14:textId="77777777" w:rsidR="002D2F1D" w:rsidRPr="00292250" w:rsidRDefault="002D2F1D" w:rsidP="002D2F1D">
      <w:pPr>
        <w:pStyle w:val="ListParagraph"/>
        <w:numPr>
          <w:ilvl w:val="0"/>
          <w:numId w:val="28"/>
        </w:numPr>
        <w:spacing w:line="276" w:lineRule="auto"/>
        <w:ind w:left="648"/>
        <w:jc w:val="both"/>
        <w:rPr>
          <w:rFonts w:ascii="Arial Nova Cond" w:hAnsi="Arial Nova Cond" w:cstheme="majorHAnsi"/>
          <w:b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 xml:space="preserve">Synchrony Financial </w:t>
      </w:r>
      <w:proofErr w:type="spellStart"/>
      <w:r w:rsidRPr="00C44846">
        <w:rPr>
          <w:rFonts w:ascii="Arial Nova Cond" w:hAnsi="Arial Nova Cond" w:cstheme="majorHAnsi"/>
          <w:sz w:val="20"/>
          <w:szCs w:val="20"/>
        </w:rPr>
        <w:t>Datathon</w:t>
      </w:r>
      <w:proofErr w:type="spellEnd"/>
      <w:r w:rsidRPr="00C44846">
        <w:rPr>
          <w:rFonts w:ascii="Arial Nova Cond" w:hAnsi="Arial Nova Cond" w:cstheme="majorHAnsi"/>
          <w:sz w:val="20"/>
          <w:szCs w:val="20"/>
        </w:rPr>
        <w:t xml:space="preserve">, </w:t>
      </w:r>
      <w:r w:rsidRPr="00C44846">
        <w:rPr>
          <w:rFonts w:ascii="Arial Nova Cond" w:hAnsi="Arial Nova Cond" w:cstheme="majorHAnsi"/>
          <w:i/>
          <w:sz w:val="20"/>
          <w:szCs w:val="20"/>
        </w:rPr>
        <w:t>Winner: Best Presentation (30 Teams)</w:t>
      </w:r>
      <w:r w:rsidRPr="00C44846">
        <w:rPr>
          <w:rFonts w:ascii="Arial Nova Cond" w:hAnsi="Arial Nova Cond" w:cstheme="majorHAnsi"/>
          <w:sz w:val="20"/>
          <w:szCs w:val="20"/>
        </w:rPr>
        <w:tab/>
      </w:r>
      <w:r w:rsidRPr="00C44846">
        <w:rPr>
          <w:rFonts w:ascii="Arial Nova Cond" w:hAnsi="Arial Nova Cond" w:cstheme="majorHAnsi"/>
          <w:sz w:val="20"/>
          <w:szCs w:val="20"/>
        </w:rPr>
        <w:tab/>
      </w:r>
      <w:r w:rsidRPr="00C44846">
        <w:rPr>
          <w:rFonts w:ascii="Arial Nova Cond" w:hAnsi="Arial Nova Cond" w:cstheme="majorHAnsi"/>
          <w:sz w:val="20"/>
          <w:szCs w:val="20"/>
        </w:rPr>
        <w:tab/>
      </w:r>
      <w:r w:rsidRPr="00C44846">
        <w:rPr>
          <w:rFonts w:ascii="Arial Nova Cond" w:hAnsi="Arial Nova Cond" w:cstheme="majorHAnsi"/>
          <w:sz w:val="20"/>
          <w:szCs w:val="20"/>
        </w:rPr>
        <w:tab/>
      </w:r>
      <w:r w:rsidRPr="00C44846">
        <w:rPr>
          <w:rFonts w:ascii="Arial Nova Cond" w:hAnsi="Arial Nova Cond" w:cstheme="majorHAnsi"/>
          <w:sz w:val="20"/>
          <w:szCs w:val="20"/>
        </w:rPr>
        <w:tab/>
        <w:t xml:space="preserve">          </w:t>
      </w:r>
      <w:r>
        <w:rPr>
          <w:rFonts w:ascii="Arial Nova Cond" w:hAnsi="Arial Nova Cond" w:cstheme="majorHAnsi"/>
          <w:sz w:val="20"/>
          <w:szCs w:val="20"/>
        </w:rPr>
        <w:t xml:space="preserve">   </w:t>
      </w:r>
      <w:r w:rsidRPr="00292250">
        <w:rPr>
          <w:rFonts w:ascii="Arial Nova Cond" w:hAnsi="Arial Nova Cond" w:cstheme="majorHAnsi"/>
          <w:sz w:val="20"/>
          <w:szCs w:val="20"/>
        </w:rPr>
        <w:t>Apr 2018</w:t>
      </w:r>
    </w:p>
    <w:p w14:paraId="7BA1B35D" w14:textId="77777777" w:rsidR="002D2F1D" w:rsidRPr="00292250" w:rsidRDefault="002D2F1D" w:rsidP="002D2F1D">
      <w:pPr>
        <w:pStyle w:val="ListParagraph"/>
        <w:numPr>
          <w:ilvl w:val="0"/>
          <w:numId w:val="1"/>
        </w:numPr>
        <w:spacing w:line="276" w:lineRule="auto"/>
        <w:ind w:left="648"/>
        <w:jc w:val="both"/>
        <w:rPr>
          <w:rFonts w:ascii="Arial Nova Cond" w:hAnsi="Arial Nova Cond" w:cstheme="majorHAnsi"/>
          <w:b/>
          <w:i/>
          <w:sz w:val="20"/>
          <w:szCs w:val="20"/>
        </w:rPr>
      </w:pPr>
      <w:r w:rsidRPr="00292250">
        <w:rPr>
          <w:rFonts w:ascii="Arial Nova Cond" w:hAnsi="Arial Nova Cond" w:cstheme="majorHAnsi"/>
          <w:sz w:val="20"/>
          <w:szCs w:val="20"/>
        </w:rPr>
        <w:t xml:space="preserve">Saint Mary’s Data Analytics Competition, </w:t>
      </w:r>
      <w:r w:rsidRPr="00292250">
        <w:rPr>
          <w:rFonts w:ascii="Arial Nova Cond" w:hAnsi="Arial Nova Cond" w:cstheme="majorHAnsi"/>
          <w:i/>
          <w:sz w:val="20"/>
          <w:szCs w:val="20"/>
        </w:rPr>
        <w:t>Top 5 (25 Teams)</w:t>
      </w:r>
      <w:r w:rsidRPr="00292250">
        <w:rPr>
          <w:rFonts w:ascii="Arial Nova Cond" w:hAnsi="Arial Nova Cond" w:cstheme="majorHAnsi"/>
          <w:b/>
          <w:sz w:val="20"/>
          <w:szCs w:val="20"/>
        </w:rPr>
        <w:tab/>
      </w:r>
      <w:r w:rsidRPr="00292250">
        <w:rPr>
          <w:rFonts w:ascii="Arial Nova Cond" w:hAnsi="Arial Nova Cond" w:cstheme="majorHAnsi"/>
          <w:b/>
          <w:sz w:val="20"/>
          <w:szCs w:val="20"/>
        </w:rPr>
        <w:tab/>
        <w:t xml:space="preserve">                                          </w:t>
      </w:r>
      <w:r w:rsidRPr="00292250">
        <w:rPr>
          <w:rFonts w:ascii="Arial Nova Cond" w:hAnsi="Arial Nova Cond" w:cstheme="majorHAnsi"/>
          <w:b/>
          <w:sz w:val="20"/>
          <w:szCs w:val="20"/>
        </w:rPr>
        <w:tab/>
      </w:r>
      <w:r w:rsidRPr="00292250">
        <w:rPr>
          <w:rFonts w:ascii="Arial Nova Cond" w:hAnsi="Arial Nova Cond" w:cstheme="majorHAnsi"/>
          <w:b/>
          <w:sz w:val="20"/>
          <w:szCs w:val="20"/>
        </w:rPr>
        <w:tab/>
        <w:t xml:space="preserve">             </w:t>
      </w:r>
      <w:r w:rsidRPr="00292250">
        <w:rPr>
          <w:rFonts w:ascii="Arial Nova Cond" w:hAnsi="Arial Nova Cond" w:cstheme="majorHAnsi"/>
          <w:sz w:val="20"/>
          <w:szCs w:val="20"/>
        </w:rPr>
        <w:t>Mar 2018</w:t>
      </w:r>
    </w:p>
    <w:p w14:paraId="056AF5DE" w14:textId="77777777" w:rsidR="002D2F1D" w:rsidRPr="002D2F1D" w:rsidRDefault="002D2F1D" w:rsidP="002D2F1D">
      <w:pPr>
        <w:pStyle w:val="ListParagraph"/>
        <w:numPr>
          <w:ilvl w:val="0"/>
          <w:numId w:val="1"/>
        </w:numPr>
        <w:spacing w:line="276" w:lineRule="auto"/>
        <w:ind w:left="648"/>
        <w:jc w:val="both"/>
        <w:rPr>
          <w:rFonts w:ascii="Arial Nova Cond" w:hAnsi="Arial Nova Cond" w:cstheme="majorHAnsi"/>
          <w:b/>
          <w:i/>
          <w:sz w:val="20"/>
          <w:szCs w:val="20"/>
        </w:rPr>
      </w:pPr>
      <w:r w:rsidRPr="00292250">
        <w:rPr>
          <w:rFonts w:ascii="Arial Nova Cond" w:hAnsi="Arial Nova Cond" w:cstheme="majorHAnsi"/>
          <w:sz w:val="20"/>
          <w:szCs w:val="20"/>
        </w:rPr>
        <w:t xml:space="preserve">Midwest Undergraduate Data Analytics Competition, </w:t>
      </w:r>
      <w:r w:rsidRPr="00292250">
        <w:rPr>
          <w:rFonts w:ascii="Arial Nova Cond" w:hAnsi="Arial Nova Cond" w:cstheme="majorHAnsi"/>
          <w:i/>
          <w:sz w:val="20"/>
          <w:szCs w:val="20"/>
        </w:rPr>
        <w:t>Top 5 (35 Teams)</w:t>
      </w:r>
      <w:r w:rsidRPr="00292250">
        <w:rPr>
          <w:rFonts w:ascii="Arial Nova Cond" w:hAnsi="Arial Nova Cond" w:cstheme="majorHAnsi"/>
          <w:i/>
          <w:sz w:val="20"/>
          <w:szCs w:val="20"/>
        </w:rPr>
        <w:tab/>
      </w:r>
      <w:r w:rsidRPr="00292250">
        <w:rPr>
          <w:rFonts w:ascii="Arial Nova Cond" w:hAnsi="Arial Nova Cond" w:cstheme="majorHAnsi"/>
          <w:i/>
          <w:sz w:val="20"/>
          <w:szCs w:val="20"/>
        </w:rPr>
        <w:tab/>
      </w:r>
      <w:r>
        <w:rPr>
          <w:rFonts w:ascii="Arial Nova Cond" w:hAnsi="Arial Nova Cond" w:cstheme="majorHAnsi"/>
          <w:i/>
          <w:sz w:val="20"/>
          <w:szCs w:val="20"/>
        </w:rPr>
        <w:tab/>
      </w:r>
      <w:r>
        <w:rPr>
          <w:rFonts w:ascii="Arial Nova Cond" w:hAnsi="Arial Nova Cond" w:cstheme="majorHAnsi"/>
          <w:i/>
          <w:sz w:val="20"/>
          <w:szCs w:val="20"/>
        </w:rPr>
        <w:tab/>
      </w:r>
      <w:r>
        <w:rPr>
          <w:rFonts w:ascii="Arial Nova Cond" w:hAnsi="Arial Nova Cond" w:cstheme="majorHAnsi"/>
          <w:i/>
          <w:sz w:val="20"/>
          <w:szCs w:val="20"/>
        </w:rPr>
        <w:tab/>
      </w:r>
      <w:r>
        <w:rPr>
          <w:rFonts w:ascii="Arial Nova Cond" w:hAnsi="Arial Nova Cond" w:cstheme="majorHAnsi"/>
          <w:i/>
          <w:sz w:val="20"/>
          <w:szCs w:val="20"/>
        </w:rPr>
        <w:tab/>
      </w:r>
      <w:r w:rsidRPr="00292250">
        <w:rPr>
          <w:rFonts w:ascii="Arial Nova Cond" w:hAnsi="Arial Nova Cond" w:cstheme="majorHAnsi"/>
          <w:sz w:val="20"/>
          <w:szCs w:val="20"/>
        </w:rPr>
        <w:t>Apr 2017</w:t>
      </w:r>
    </w:p>
    <w:p w14:paraId="6CC34B8D" w14:textId="77777777" w:rsidR="002D2F1D" w:rsidRPr="00C44846" w:rsidRDefault="002D2F1D" w:rsidP="002D2F1D">
      <w:pPr>
        <w:spacing w:line="276" w:lineRule="auto"/>
        <w:jc w:val="both"/>
        <w:rPr>
          <w:rFonts w:ascii="Arial Nova Cond" w:hAnsi="Arial Nova Cond" w:cstheme="majorHAnsi"/>
          <w:sz w:val="22"/>
          <w:szCs w:val="20"/>
        </w:rPr>
      </w:pPr>
      <w:r w:rsidRPr="00C44846">
        <w:rPr>
          <w:rFonts w:ascii="Arial Nova Cond" w:hAnsi="Arial Nova Cond" w:cstheme="majorHAnsi"/>
          <w:b/>
          <w:sz w:val="22"/>
          <w:szCs w:val="20"/>
        </w:rPr>
        <w:t xml:space="preserve">Illini Statistics Club, </w:t>
      </w:r>
      <w:r w:rsidRPr="00C44846">
        <w:rPr>
          <w:rFonts w:ascii="Arial Nova Cond" w:hAnsi="Arial Nova Cond" w:cstheme="majorHAnsi"/>
          <w:b/>
          <w:i/>
          <w:sz w:val="22"/>
          <w:szCs w:val="20"/>
        </w:rPr>
        <w:t>President/Graduate Advisor</w:t>
      </w:r>
      <w:r w:rsidRPr="00C44846">
        <w:rPr>
          <w:rFonts w:ascii="Arial Nova Cond" w:hAnsi="Arial Nova Cond" w:cstheme="majorHAnsi"/>
          <w:b/>
          <w:sz w:val="20"/>
          <w:szCs w:val="20"/>
        </w:rPr>
        <w:tab/>
      </w:r>
      <w:r w:rsidRPr="00C44846">
        <w:rPr>
          <w:rFonts w:ascii="Arial Nova Cond" w:hAnsi="Arial Nova Cond" w:cstheme="majorHAnsi"/>
          <w:b/>
          <w:sz w:val="20"/>
          <w:szCs w:val="20"/>
        </w:rPr>
        <w:tab/>
      </w:r>
      <w:r w:rsidRPr="00C44846">
        <w:rPr>
          <w:rFonts w:ascii="Arial Nova Cond" w:hAnsi="Arial Nova Cond" w:cstheme="majorHAnsi"/>
          <w:b/>
          <w:sz w:val="20"/>
          <w:szCs w:val="20"/>
        </w:rPr>
        <w:tab/>
      </w:r>
      <w:r w:rsidRPr="00C44846">
        <w:rPr>
          <w:rFonts w:ascii="Arial Nova Cond" w:hAnsi="Arial Nova Cond" w:cstheme="majorHAnsi"/>
          <w:b/>
          <w:sz w:val="20"/>
          <w:szCs w:val="20"/>
        </w:rPr>
        <w:tab/>
      </w:r>
      <w:r w:rsidRPr="00C44846">
        <w:rPr>
          <w:rFonts w:ascii="Arial Nova Cond" w:hAnsi="Arial Nova Cond" w:cstheme="majorHAnsi"/>
          <w:b/>
          <w:i/>
          <w:sz w:val="24"/>
          <w:szCs w:val="20"/>
        </w:rPr>
        <w:t xml:space="preserve">                       </w:t>
      </w:r>
      <w:r w:rsidRPr="00C44846">
        <w:rPr>
          <w:rFonts w:ascii="Arial Nova Cond" w:hAnsi="Arial Nova Cond" w:cstheme="majorHAnsi"/>
          <w:b/>
          <w:i/>
          <w:sz w:val="24"/>
          <w:szCs w:val="20"/>
        </w:rPr>
        <w:tab/>
      </w:r>
      <w:r>
        <w:rPr>
          <w:rFonts w:ascii="Arial Nova Cond" w:hAnsi="Arial Nova Cond" w:cstheme="majorHAnsi"/>
          <w:b/>
          <w:i/>
          <w:sz w:val="24"/>
          <w:szCs w:val="20"/>
        </w:rPr>
        <w:t xml:space="preserve">      </w:t>
      </w:r>
      <w:r w:rsidRPr="00C44846">
        <w:rPr>
          <w:rFonts w:ascii="Arial Nova Cond" w:hAnsi="Arial Nova Cond" w:cstheme="majorHAnsi"/>
          <w:sz w:val="22"/>
          <w:szCs w:val="20"/>
        </w:rPr>
        <w:t>May 2016-May 2018</w:t>
      </w:r>
    </w:p>
    <w:p w14:paraId="1B364740" w14:textId="77777777" w:rsidR="002D2F1D" w:rsidRPr="00C44846" w:rsidRDefault="002D2F1D" w:rsidP="002D2F1D">
      <w:pPr>
        <w:pStyle w:val="ListParagraph"/>
        <w:numPr>
          <w:ilvl w:val="0"/>
          <w:numId w:val="3"/>
        </w:numPr>
        <w:spacing w:line="276" w:lineRule="auto"/>
        <w:ind w:left="648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>Collaborate with employers and other on-campus organizations to provide a wide scope of opportunities for club members</w:t>
      </w:r>
    </w:p>
    <w:p w14:paraId="0C5832CD" w14:textId="77777777" w:rsidR="002D2F1D" w:rsidRPr="00C44846" w:rsidRDefault="002D2F1D" w:rsidP="002D2F1D">
      <w:pPr>
        <w:numPr>
          <w:ilvl w:val="0"/>
          <w:numId w:val="1"/>
        </w:numPr>
        <w:spacing w:line="276" w:lineRule="auto"/>
        <w:ind w:left="648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>Host the inaugural club data analytics competition and reached over 80 passionate students across campus</w:t>
      </w:r>
    </w:p>
    <w:p w14:paraId="2EA1A011" w14:textId="77777777" w:rsidR="002D2F1D" w:rsidRPr="00C074E2" w:rsidRDefault="002D2F1D" w:rsidP="002D2F1D">
      <w:pPr>
        <w:numPr>
          <w:ilvl w:val="0"/>
          <w:numId w:val="1"/>
        </w:numPr>
        <w:spacing w:after="60" w:line="276" w:lineRule="auto"/>
        <w:ind w:left="648"/>
        <w:rPr>
          <w:rFonts w:ascii="Arial Nova Cond" w:hAnsi="Arial Nova Cond" w:cstheme="majorHAnsi"/>
          <w:b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>Lead and manage other executive board members to create a collaborative and productive working environment</w:t>
      </w:r>
    </w:p>
    <w:p w14:paraId="3E75C0B6" w14:textId="7BDFB93D" w:rsidR="007F670B" w:rsidRPr="00C44846" w:rsidRDefault="00CF596C" w:rsidP="00A13AA3">
      <w:pPr>
        <w:pStyle w:val="SectionHeading"/>
        <w:pBdr>
          <w:bottom w:val="single" w:sz="4" w:space="1" w:color="auto"/>
        </w:pBdr>
        <w:spacing w:before="80" w:after="0" w:line="276" w:lineRule="auto"/>
        <w:rPr>
          <w:rFonts w:ascii="Arial Nova Cond" w:hAnsi="Arial Nova Cond"/>
          <w:b/>
          <w:sz w:val="24"/>
        </w:rPr>
      </w:pPr>
      <w:r>
        <w:rPr>
          <w:rFonts w:ascii="Arial Nova Cond" w:hAnsi="Arial Nova Cond"/>
          <w:b/>
          <w:sz w:val="24"/>
        </w:rPr>
        <w:t>PROJECT EXPERIENCE</w:t>
      </w:r>
    </w:p>
    <w:p w14:paraId="539D3A03" w14:textId="4DA48C3F" w:rsidR="005A2AC2" w:rsidRPr="00C44846" w:rsidRDefault="00850F4C" w:rsidP="00F14FD1">
      <w:pPr>
        <w:spacing w:line="276" w:lineRule="auto"/>
        <w:jc w:val="both"/>
        <w:rPr>
          <w:rFonts w:ascii="Arial Nova Cond" w:hAnsi="Arial Nova Cond" w:cstheme="majorHAnsi"/>
          <w:sz w:val="20"/>
          <w:szCs w:val="10"/>
        </w:rPr>
      </w:pPr>
      <w:r w:rsidRPr="00C44846">
        <w:rPr>
          <w:rFonts w:ascii="Arial Nova Cond" w:hAnsi="Arial Nova Cond" w:cstheme="majorHAnsi"/>
          <w:b/>
          <w:sz w:val="22"/>
          <w:szCs w:val="10"/>
        </w:rPr>
        <w:t xml:space="preserve">Analysis </w:t>
      </w:r>
      <w:r w:rsidR="00A84769" w:rsidRPr="00C44846">
        <w:rPr>
          <w:rFonts w:ascii="Arial Nova Cond" w:hAnsi="Arial Nova Cond" w:cstheme="majorHAnsi"/>
          <w:b/>
          <w:sz w:val="22"/>
          <w:szCs w:val="10"/>
        </w:rPr>
        <w:t xml:space="preserve">of Amazon </w:t>
      </w:r>
      <w:r w:rsidR="00DC3FCC" w:rsidRPr="00C44846">
        <w:rPr>
          <w:rFonts w:ascii="Arial Nova Cond" w:hAnsi="Arial Nova Cond" w:cstheme="majorHAnsi"/>
          <w:b/>
          <w:sz w:val="22"/>
          <w:szCs w:val="10"/>
        </w:rPr>
        <w:t>Reviews</w:t>
      </w:r>
      <w:r w:rsidR="00A84769" w:rsidRPr="00C44846">
        <w:rPr>
          <w:rFonts w:ascii="Arial Nova Cond" w:hAnsi="Arial Nova Cond" w:cstheme="majorHAnsi"/>
          <w:b/>
          <w:sz w:val="22"/>
          <w:szCs w:val="10"/>
        </w:rPr>
        <w:t xml:space="preserve"> to Predict Users </w:t>
      </w:r>
      <w:r w:rsidRPr="00C44846">
        <w:rPr>
          <w:rFonts w:ascii="Arial Nova Cond" w:hAnsi="Arial Nova Cond" w:cstheme="majorHAnsi"/>
          <w:b/>
          <w:sz w:val="22"/>
          <w:szCs w:val="10"/>
        </w:rPr>
        <w:t>Ratings</w:t>
      </w:r>
      <w:r w:rsidR="00145A73" w:rsidRPr="00C44846">
        <w:rPr>
          <w:rFonts w:ascii="Arial Nova Cond" w:hAnsi="Arial Nova Cond" w:cstheme="majorHAnsi"/>
          <w:b/>
          <w:sz w:val="22"/>
          <w:szCs w:val="10"/>
        </w:rPr>
        <w:tab/>
      </w:r>
      <w:r w:rsidR="00145A73" w:rsidRPr="00C44846">
        <w:rPr>
          <w:rFonts w:ascii="Arial Nova Cond" w:hAnsi="Arial Nova Cond" w:cstheme="majorHAnsi"/>
          <w:b/>
          <w:sz w:val="22"/>
          <w:szCs w:val="10"/>
        </w:rPr>
        <w:tab/>
      </w:r>
      <w:r w:rsidR="00145A73" w:rsidRPr="00C44846">
        <w:rPr>
          <w:rFonts w:ascii="Arial Nova Cond" w:hAnsi="Arial Nova Cond" w:cstheme="majorHAnsi"/>
          <w:b/>
          <w:sz w:val="22"/>
          <w:szCs w:val="10"/>
        </w:rPr>
        <w:tab/>
      </w:r>
      <w:r w:rsidR="0080421D" w:rsidRPr="00C44846">
        <w:rPr>
          <w:rFonts w:ascii="Arial Nova Cond" w:hAnsi="Arial Nova Cond" w:cstheme="majorHAnsi"/>
          <w:b/>
          <w:sz w:val="22"/>
          <w:szCs w:val="10"/>
        </w:rPr>
        <w:tab/>
      </w:r>
      <w:r w:rsidR="00BF636B" w:rsidRPr="00C44846">
        <w:rPr>
          <w:rFonts w:ascii="Arial Nova Cond" w:hAnsi="Arial Nova Cond" w:cstheme="majorHAnsi"/>
          <w:sz w:val="22"/>
          <w:szCs w:val="10"/>
        </w:rPr>
        <w:tab/>
        <w:t xml:space="preserve">        </w:t>
      </w:r>
      <w:r w:rsidR="00440FB3" w:rsidRPr="00C44846">
        <w:rPr>
          <w:rFonts w:ascii="Arial Nova Cond" w:hAnsi="Arial Nova Cond" w:cstheme="majorHAnsi"/>
          <w:sz w:val="22"/>
          <w:szCs w:val="10"/>
        </w:rPr>
        <w:t xml:space="preserve"> </w:t>
      </w:r>
      <w:r w:rsidR="00D96595" w:rsidRPr="00C44846">
        <w:rPr>
          <w:rFonts w:ascii="Arial Nova Cond" w:hAnsi="Arial Nova Cond" w:cstheme="majorHAnsi"/>
          <w:sz w:val="22"/>
          <w:szCs w:val="10"/>
        </w:rPr>
        <w:t xml:space="preserve">  </w:t>
      </w:r>
      <w:r w:rsidR="00C930DD">
        <w:rPr>
          <w:rFonts w:ascii="Arial Nova Cond" w:hAnsi="Arial Nova Cond" w:cstheme="majorHAnsi"/>
          <w:sz w:val="22"/>
          <w:szCs w:val="10"/>
        </w:rPr>
        <w:tab/>
        <w:t xml:space="preserve">          </w:t>
      </w:r>
      <w:r w:rsidR="00D96595" w:rsidRPr="00C44846">
        <w:rPr>
          <w:rFonts w:ascii="Arial Nova Cond" w:hAnsi="Arial Nova Cond" w:cstheme="majorHAnsi"/>
          <w:sz w:val="22"/>
          <w:szCs w:val="10"/>
        </w:rPr>
        <w:t>Jan 2018</w:t>
      </w:r>
      <w:r w:rsidR="002C7D28" w:rsidRPr="00C44846">
        <w:rPr>
          <w:rFonts w:ascii="Arial Nova Cond" w:hAnsi="Arial Nova Cond" w:cstheme="majorHAnsi"/>
          <w:sz w:val="22"/>
          <w:szCs w:val="10"/>
        </w:rPr>
        <w:t>-</w:t>
      </w:r>
      <w:r w:rsidR="00440FB3" w:rsidRPr="00C44846">
        <w:rPr>
          <w:rFonts w:ascii="Arial Nova Cond" w:hAnsi="Arial Nova Cond" w:cstheme="majorHAnsi"/>
          <w:sz w:val="22"/>
          <w:szCs w:val="10"/>
        </w:rPr>
        <w:t>Prese</w:t>
      </w:r>
      <w:r w:rsidR="00326BD4" w:rsidRPr="00C44846">
        <w:rPr>
          <w:rFonts w:ascii="Arial Nova Cond" w:hAnsi="Arial Nova Cond" w:cstheme="majorHAnsi"/>
          <w:sz w:val="22"/>
          <w:szCs w:val="10"/>
        </w:rPr>
        <w:t>nt</w:t>
      </w:r>
    </w:p>
    <w:p w14:paraId="6A18ABF8" w14:textId="23BA2038" w:rsidR="007F670B" w:rsidRPr="00C44846" w:rsidRDefault="002B427B" w:rsidP="007D2D99">
      <w:pPr>
        <w:numPr>
          <w:ilvl w:val="0"/>
          <w:numId w:val="2"/>
        </w:numPr>
        <w:spacing w:line="276" w:lineRule="auto"/>
        <w:ind w:left="648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>Apply</w:t>
      </w:r>
      <w:r w:rsidR="00497814"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="00952182" w:rsidRPr="00C44846">
        <w:rPr>
          <w:rFonts w:ascii="Arial Nova Cond" w:hAnsi="Arial Nova Cond" w:cstheme="majorHAnsi"/>
          <w:sz w:val="20"/>
          <w:szCs w:val="20"/>
        </w:rPr>
        <w:t>natural language processing</w:t>
      </w:r>
      <w:r w:rsidR="005A2AC2"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="004E0189" w:rsidRPr="00C44846">
        <w:rPr>
          <w:rFonts w:ascii="Arial Nova Cond" w:hAnsi="Arial Nova Cond" w:cstheme="majorHAnsi"/>
          <w:sz w:val="20"/>
          <w:szCs w:val="20"/>
        </w:rPr>
        <w:t>methods</w:t>
      </w:r>
      <w:r w:rsidR="001D2701" w:rsidRPr="00C44846">
        <w:rPr>
          <w:rFonts w:ascii="Arial Nova Cond" w:hAnsi="Arial Nova Cond" w:cstheme="majorHAnsi"/>
          <w:sz w:val="20"/>
          <w:szCs w:val="20"/>
        </w:rPr>
        <w:t xml:space="preserve"> from </w:t>
      </w:r>
      <w:r w:rsidR="00A72A67" w:rsidRPr="00C44846">
        <w:rPr>
          <w:rFonts w:ascii="Arial Nova Cond" w:hAnsi="Arial Nova Cond" w:cstheme="majorHAnsi"/>
          <w:sz w:val="20"/>
          <w:szCs w:val="20"/>
        </w:rPr>
        <w:t>NLTK</w:t>
      </w:r>
      <w:r w:rsidR="001D2701" w:rsidRPr="00C44846">
        <w:rPr>
          <w:rFonts w:ascii="Arial Nova Cond" w:hAnsi="Arial Nova Cond" w:cstheme="majorHAnsi"/>
          <w:sz w:val="20"/>
          <w:szCs w:val="20"/>
        </w:rPr>
        <w:t xml:space="preserve"> and </w:t>
      </w:r>
      <w:proofErr w:type="spellStart"/>
      <w:r w:rsidR="003677AD" w:rsidRPr="00C44846">
        <w:rPr>
          <w:rFonts w:ascii="Arial Nova Cond" w:hAnsi="Arial Nova Cond" w:cstheme="majorHAnsi"/>
          <w:sz w:val="20"/>
          <w:szCs w:val="20"/>
        </w:rPr>
        <w:t>tidytext</w:t>
      </w:r>
      <w:proofErr w:type="spellEnd"/>
      <w:r w:rsidR="00B2452B" w:rsidRPr="00C44846">
        <w:rPr>
          <w:rFonts w:ascii="Arial Nova Cond" w:hAnsi="Arial Nova Cond" w:cstheme="majorHAnsi"/>
          <w:sz w:val="20"/>
          <w:szCs w:val="20"/>
        </w:rPr>
        <w:t xml:space="preserve"> t</w:t>
      </w:r>
      <w:r w:rsidR="006B1AAF" w:rsidRPr="00C44846">
        <w:rPr>
          <w:rFonts w:ascii="Arial Nova Cond" w:hAnsi="Arial Nova Cond" w:cstheme="majorHAnsi"/>
          <w:sz w:val="20"/>
          <w:szCs w:val="20"/>
        </w:rPr>
        <w:t xml:space="preserve">o clean and quantify </w:t>
      </w:r>
      <w:r w:rsidR="008A5A62" w:rsidRPr="00C44846">
        <w:rPr>
          <w:rFonts w:ascii="Arial Nova Cond" w:hAnsi="Arial Nova Cond" w:cstheme="majorHAnsi"/>
          <w:sz w:val="20"/>
          <w:szCs w:val="20"/>
        </w:rPr>
        <w:t>customer reviews</w:t>
      </w:r>
    </w:p>
    <w:p w14:paraId="262E8094" w14:textId="476F6222" w:rsidR="00C074E2" w:rsidRPr="00C074E2" w:rsidRDefault="005B1381" w:rsidP="009F085A">
      <w:pPr>
        <w:numPr>
          <w:ilvl w:val="0"/>
          <w:numId w:val="2"/>
        </w:numPr>
        <w:spacing w:after="60" w:line="276" w:lineRule="auto"/>
        <w:ind w:left="648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 xml:space="preserve">Maximize information extraction from </w:t>
      </w:r>
      <w:r w:rsidR="002C2713" w:rsidRPr="00C44846">
        <w:rPr>
          <w:rFonts w:ascii="Arial Nova Cond" w:hAnsi="Arial Nova Cond" w:cstheme="majorHAnsi"/>
          <w:sz w:val="20"/>
          <w:szCs w:val="20"/>
        </w:rPr>
        <w:t xml:space="preserve">one million </w:t>
      </w:r>
      <w:r w:rsidR="009675E9" w:rsidRPr="00C44846">
        <w:rPr>
          <w:rFonts w:ascii="Arial Nova Cond" w:hAnsi="Arial Nova Cond" w:cstheme="majorHAnsi"/>
          <w:sz w:val="20"/>
          <w:szCs w:val="20"/>
        </w:rPr>
        <w:t>variables</w:t>
      </w:r>
      <w:r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="00735578" w:rsidRPr="00C44846">
        <w:rPr>
          <w:rFonts w:ascii="Arial Nova Cond" w:hAnsi="Arial Nova Cond" w:cstheme="majorHAnsi"/>
          <w:sz w:val="20"/>
          <w:szCs w:val="20"/>
        </w:rPr>
        <w:t xml:space="preserve">through </w:t>
      </w:r>
      <w:r w:rsidR="00B2452B" w:rsidRPr="00C44846">
        <w:rPr>
          <w:rFonts w:ascii="Arial Nova Cond" w:hAnsi="Arial Nova Cond" w:cstheme="majorHAnsi"/>
          <w:sz w:val="20"/>
          <w:szCs w:val="20"/>
        </w:rPr>
        <w:t xml:space="preserve">dimension reduction techniques </w:t>
      </w:r>
      <w:r w:rsidR="00735578" w:rsidRPr="00C44846">
        <w:rPr>
          <w:rFonts w:ascii="Arial Nova Cond" w:hAnsi="Arial Nova Cond" w:cstheme="majorHAnsi"/>
          <w:sz w:val="20"/>
          <w:szCs w:val="20"/>
        </w:rPr>
        <w:t>including</w:t>
      </w:r>
      <w:r w:rsidR="00B2452B" w:rsidRPr="00C44846">
        <w:rPr>
          <w:rFonts w:ascii="Arial Nova Cond" w:hAnsi="Arial Nova Cond" w:cstheme="majorHAnsi"/>
          <w:sz w:val="20"/>
          <w:szCs w:val="20"/>
        </w:rPr>
        <w:t xml:space="preserve"> PCA and LASSO </w:t>
      </w:r>
    </w:p>
    <w:p w14:paraId="27FC5EC7" w14:textId="77777777" w:rsidR="00632CF5" w:rsidRPr="00C44846" w:rsidRDefault="00632CF5" w:rsidP="00F62365">
      <w:pPr>
        <w:spacing w:line="276" w:lineRule="auto"/>
        <w:rPr>
          <w:rFonts w:ascii="Arial Nova Cond" w:hAnsi="Arial Nova Cond" w:cstheme="majorHAnsi"/>
          <w:sz w:val="2"/>
          <w:szCs w:val="10"/>
        </w:rPr>
      </w:pPr>
    </w:p>
    <w:p w14:paraId="15661886" w14:textId="44F7994F" w:rsidR="00977F27" w:rsidRPr="00C44846" w:rsidRDefault="00977F27" w:rsidP="00F14FD1">
      <w:pPr>
        <w:spacing w:line="276" w:lineRule="auto"/>
        <w:jc w:val="both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b/>
          <w:sz w:val="22"/>
          <w:szCs w:val="20"/>
        </w:rPr>
        <w:t>Text Mining and Classification on Twitter Dataset</w:t>
      </w:r>
      <w:r w:rsidR="003510EF" w:rsidRPr="00C44846">
        <w:rPr>
          <w:rFonts w:ascii="Arial Nova Cond" w:hAnsi="Arial Nova Cond" w:cstheme="majorHAnsi"/>
          <w:sz w:val="20"/>
          <w:szCs w:val="20"/>
        </w:rPr>
        <w:t xml:space="preserve">                                                                                      </w:t>
      </w:r>
      <w:r w:rsidRPr="00C44846">
        <w:rPr>
          <w:rFonts w:ascii="Arial Nova Cond" w:hAnsi="Arial Nova Cond" w:cstheme="majorHAnsi"/>
          <w:sz w:val="22"/>
          <w:szCs w:val="20"/>
        </w:rPr>
        <w:t>Mar</w:t>
      </w:r>
      <w:r w:rsidR="0060406B" w:rsidRPr="00C44846">
        <w:rPr>
          <w:rFonts w:ascii="Arial Nova Cond" w:hAnsi="Arial Nova Cond" w:cstheme="majorHAnsi"/>
          <w:sz w:val="22"/>
          <w:szCs w:val="20"/>
        </w:rPr>
        <w:t xml:space="preserve"> 2017</w:t>
      </w:r>
      <w:r w:rsidRPr="00C44846">
        <w:rPr>
          <w:rFonts w:ascii="Arial Nova Cond" w:hAnsi="Arial Nova Cond" w:cstheme="majorHAnsi"/>
          <w:sz w:val="22"/>
          <w:szCs w:val="20"/>
        </w:rPr>
        <w:t>-May 2017</w:t>
      </w:r>
    </w:p>
    <w:p w14:paraId="677BD0FA" w14:textId="20B13498" w:rsidR="00382187" w:rsidRPr="00C44846" w:rsidRDefault="00977F27" w:rsidP="00F62365">
      <w:pPr>
        <w:pStyle w:val="ListParagraph"/>
        <w:numPr>
          <w:ilvl w:val="0"/>
          <w:numId w:val="27"/>
        </w:numPr>
        <w:spacing w:line="276" w:lineRule="auto"/>
        <w:ind w:left="648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>Utilize</w:t>
      </w:r>
      <w:r w:rsidR="0016344E"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="009802E4" w:rsidRPr="00C44846">
        <w:rPr>
          <w:rFonts w:ascii="Arial Nova Cond" w:hAnsi="Arial Nova Cond" w:cstheme="majorHAnsi"/>
          <w:sz w:val="20"/>
          <w:szCs w:val="20"/>
        </w:rPr>
        <w:t>machine learning</w:t>
      </w:r>
      <w:r w:rsidRPr="00C44846">
        <w:rPr>
          <w:rFonts w:ascii="Arial Nova Cond" w:hAnsi="Arial Nova Cond" w:cstheme="majorHAnsi"/>
          <w:sz w:val="20"/>
          <w:szCs w:val="20"/>
        </w:rPr>
        <w:t xml:space="preserve"> models </w:t>
      </w:r>
      <w:r w:rsidR="00A6348C" w:rsidRPr="00C44846">
        <w:rPr>
          <w:rFonts w:ascii="Arial Nova Cond" w:hAnsi="Arial Nova Cond" w:cstheme="majorHAnsi"/>
          <w:sz w:val="20"/>
          <w:szCs w:val="20"/>
        </w:rPr>
        <w:t xml:space="preserve">such as </w:t>
      </w:r>
      <w:r w:rsidR="00280239" w:rsidRPr="00C44846">
        <w:rPr>
          <w:rFonts w:ascii="Arial Nova Cond" w:hAnsi="Arial Nova Cond" w:cstheme="majorHAnsi"/>
          <w:sz w:val="20"/>
          <w:szCs w:val="20"/>
        </w:rPr>
        <w:t xml:space="preserve">KNN, </w:t>
      </w:r>
      <w:r w:rsidR="006E64D0" w:rsidRPr="00C44846">
        <w:rPr>
          <w:rFonts w:ascii="Arial Nova Cond" w:hAnsi="Arial Nova Cond" w:cstheme="majorHAnsi"/>
          <w:sz w:val="20"/>
          <w:szCs w:val="20"/>
        </w:rPr>
        <w:t>Logistic</w:t>
      </w:r>
      <w:r w:rsidR="001A5781" w:rsidRPr="00C44846">
        <w:rPr>
          <w:rFonts w:ascii="Arial Nova Cond" w:hAnsi="Arial Nova Cond" w:cstheme="majorHAnsi"/>
          <w:sz w:val="20"/>
          <w:szCs w:val="20"/>
        </w:rPr>
        <w:t xml:space="preserve"> Regression</w:t>
      </w:r>
      <w:r w:rsidR="006E64D0" w:rsidRPr="00C44846">
        <w:rPr>
          <w:rFonts w:ascii="Arial Nova Cond" w:hAnsi="Arial Nova Cond" w:cstheme="majorHAnsi"/>
          <w:sz w:val="20"/>
          <w:szCs w:val="20"/>
        </w:rPr>
        <w:t xml:space="preserve">, </w:t>
      </w:r>
      <w:r w:rsidR="00A6348C" w:rsidRPr="00C44846">
        <w:rPr>
          <w:rFonts w:ascii="Arial Nova Cond" w:hAnsi="Arial Nova Cond" w:cstheme="majorHAnsi"/>
          <w:sz w:val="20"/>
          <w:szCs w:val="20"/>
        </w:rPr>
        <w:t xml:space="preserve">RF, </w:t>
      </w:r>
      <w:r w:rsidR="00280239" w:rsidRPr="00C44846">
        <w:rPr>
          <w:rFonts w:ascii="Arial Nova Cond" w:hAnsi="Arial Nova Cond" w:cstheme="majorHAnsi"/>
          <w:sz w:val="20"/>
          <w:szCs w:val="20"/>
        </w:rPr>
        <w:t xml:space="preserve">and </w:t>
      </w:r>
      <w:r w:rsidR="00A6348C" w:rsidRPr="00C44846">
        <w:rPr>
          <w:rFonts w:ascii="Arial Nova Cond" w:hAnsi="Arial Nova Cond" w:cstheme="majorHAnsi"/>
          <w:sz w:val="20"/>
          <w:szCs w:val="20"/>
        </w:rPr>
        <w:t>GBM</w:t>
      </w:r>
      <w:r w:rsidR="00447160"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Pr="00C44846">
        <w:rPr>
          <w:rFonts w:ascii="Arial Nova Cond" w:hAnsi="Arial Nova Cond" w:cstheme="majorHAnsi"/>
          <w:sz w:val="20"/>
          <w:szCs w:val="20"/>
        </w:rPr>
        <w:t xml:space="preserve">to classify </w:t>
      </w:r>
      <w:r w:rsidR="009802E4" w:rsidRPr="00C44846">
        <w:rPr>
          <w:rFonts w:ascii="Arial Nova Cond" w:hAnsi="Arial Nova Cond" w:cstheme="majorHAnsi"/>
          <w:sz w:val="20"/>
          <w:szCs w:val="20"/>
        </w:rPr>
        <w:t>user gender</w:t>
      </w:r>
      <w:r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="009802E4" w:rsidRPr="00C44846">
        <w:rPr>
          <w:rFonts w:ascii="Arial Nova Cond" w:hAnsi="Arial Nova Cond" w:cstheme="majorHAnsi"/>
          <w:sz w:val="20"/>
          <w:szCs w:val="20"/>
        </w:rPr>
        <w:t xml:space="preserve">and </w:t>
      </w:r>
      <w:r w:rsidR="00155545" w:rsidRPr="00C44846">
        <w:rPr>
          <w:rFonts w:ascii="Arial Nova Cond" w:hAnsi="Arial Nova Cond" w:cstheme="majorHAnsi"/>
          <w:sz w:val="20"/>
          <w:szCs w:val="20"/>
        </w:rPr>
        <w:t>bot detection</w:t>
      </w:r>
    </w:p>
    <w:p w14:paraId="13F45315" w14:textId="37B990E5" w:rsidR="00EA6F7B" w:rsidRPr="00C44846" w:rsidRDefault="00382187" w:rsidP="00EA6F7B">
      <w:pPr>
        <w:pStyle w:val="ListParagraph"/>
        <w:numPr>
          <w:ilvl w:val="0"/>
          <w:numId w:val="27"/>
        </w:numPr>
        <w:spacing w:line="276" w:lineRule="auto"/>
        <w:ind w:left="648"/>
        <w:rPr>
          <w:rFonts w:ascii="Arial Nova Cond" w:hAnsi="Arial Nova Cond" w:cstheme="majorHAnsi"/>
          <w:sz w:val="20"/>
          <w:szCs w:val="20"/>
        </w:rPr>
      </w:pPr>
      <w:r w:rsidRPr="00C44846">
        <w:rPr>
          <w:rFonts w:ascii="Arial Nova Cond" w:hAnsi="Arial Nova Cond" w:cstheme="majorHAnsi"/>
          <w:sz w:val="20"/>
          <w:szCs w:val="20"/>
        </w:rPr>
        <w:t xml:space="preserve">Achieve </w:t>
      </w:r>
      <w:r w:rsidR="0032621A" w:rsidRPr="00C44846">
        <w:rPr>
          <w:rFonts w:ascii="Arial Nova Cond" w:hAnsi="Arial Nova Cond" w:cstheme="majorHAnsi"/>
          <w:sz w:val="20"/>
          <w:szCs w:val="20"/>
        </w:rPr>
        <w:t xml:space="preserve">best </w:t>
      </w:r>
      <w:r w:rsidRPr="00C44846">
        <w:rPr>
          <w:rFonts w:ascii="Arial Nova Cond" w:hAnsi="Arial Nova Cond" w:cstheme="majorHAnsi"/>
          <w:sz w:val="20"/>
          <w:szCs w:val="20"/>
        </w:rPr>
        <w:t>accuracy of 66% for gender classification</w:t>
      </w:r>
      <w:r w:rsidR="00977F27" w:rsidRPr="00C44846">
        <w:rPr>
          <w:rFonts w:ascii="Arial Nova Cond" w:hAnsi="Arial Nova Cond" w:cstheme="majorHAnsi"/>
          <w:sz w:val="20"/>
          <w:szCs w:val="20"/>
        </w:rPr>
        <w:t xml:space="preserve"> and 87</w:t>
      </w:r>
      <w:r w:rsidRPr="00C44846">
        <w:rPr>
          <w:rFonts w:ascii="Arial Nova Cond" w:hAnsi="Arial Nova Cond" w:cstheme="majorHAnsi"/>
          <w:sz w:val="20"/>
          <w:szCs w:val="20"/>
        </w:rPr>
        <w:t>% for bot detection</w:t>
      </w:r>
      <w:r w:rsidR="00977F27" w:rsidRPr="00C44846">
        <w:rPr>
          <w:rFonts w:ascii="Arial Nova Cond" w:hAnsi="Arial Nova Cond" w:cstheme="majorHAnsi"/>
          <w:sz w:val="20"/>
          <w:szCs w:val="20"/>
        </w:rPr>
        <w:t xml:space="preserve"> </w:t>
      </w:r>
      <w:r w:rsidR="00E6074F" w:rsidRPr="00C44846">
        <w:rPr>
          <w:rFonts w:ascii="Arial Nova Cond" w:hAnsi="Arial Nova Cond" w:cstheme="majorHAnsi"/>
          <w:sz w:val="20"/>
          <w:szCs w:val="20"/>
        </w:rPr>
        <w:t xml:space="preserve">using </w:t>
      </w:r>
      <w:r w:rsidR="00415717">
        <w:rPr>
          <w:rFonts w:ascii="Arial Nova Cond" w:hAnsi="Arial Nova Cond" w:cstheme="majorHAnsi"/>
          <w:sz w:val="20"/>
          <w:szCs w:val="20"/>
        </w:rPr>
        <w:t>combination</w:t>
      </w:r>
      <w:r w:rsidR="00CA3987">
        <w:rPr>
          <w:rFonts w:ascii="Arial Nova Cond" w:hAnsi="Arial Nova Cond" w:cstheme="majorHAnsi"/>
          <w:sz w:val="20"/>
          <w:szCs w:val="20"/>
        </w:rPr>
        <w:t>s</w:t>
      </w:r>
      <w:r w:rsidR="00415717">
        <w:rPr>
          <w:rFonts w:ascii="Arial Nova Cond" w:hAnsi="Arial Nova Cond" w:cstheme="majorHAnsi"/>
          <w:sz w:val="20"/>
          <w:szCs w:val="20"/>
        </w:rPr>
        <w:t xml:space="preserve"> of </w:t>
      </w:r>
      <w:r w:rsidR="002F5D69" w:rsidRPr="00C44846">
        <w:rPr>
          <w:rFonts w:ascii="Arial Nova Cond" w:hAnsi="Arial Nova Cond" w:cstheme="majorHAnsi"/>
          <w:sz w:val="20"/>
          <w:szCs w:val="20"/>
        </w:rPr>
        <w:t>ensemble methods</w:t>
      </w:r>
      <w:bookmarkEnd w:id="0"/>
    </w:p>
    <w:sectPr w:rsidR="00EA6F7B" w:rsidRPr="00C44846" w:rsidSect="00E23EC8"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8CED3" w14:textId="77777777" w:rsidR="00E42097" w:rsidRDefault="00E42097">
      <w:pPr>
        <w:spacing w:line="240" w:lineRule="auto"/>
      </w:pPr>
      <w:r>
        <w:separator/>
      </w:r>
    </w:p>
  </w:endnote>
  <w:endnote w:type="continuationSeparator" w:id="0">
    <w:p w14:paraId="0DBDD280" w14:textId="77777777" w:rsidR="00E42097" w:rsidRDefault="00E42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">
    <w:altName w:val="Arial Nova Cond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BA65F" w14:textId="77777777" w:rsidR="0003294F" w:rsidRDefault="0003294F">
    <w:pPr>
      <w:pStyle w:val="Footer"/>
    </w:pPr>
  </w:p>
  <w:p w14:paraId="6B4A4D1F" w14:textId="77777777" w:rsidR="00826A88" w:rsidRDefault="00826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5765" w14:textId="77777777" w:rsidR="00E42097" w:rsidRDefault="00E42097">
      <w:pPr>
        <w:spacing w:line="240" w:lineRule="auto"/>
      </w:pPr>
      <w:r>
        <w:separator/>
      </w:r>
    </w:p>
  </w:footnote>
  <w:footnote w:type="continuationSeparator" w:id="0">
    <w:p w14:paraId="46AB281D" w14:textId="77777777" w:rsidR="00E42097" w:rsidRDefault="00E420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1C4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6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AC07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01C0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2E2586"/>
    <w:multiLevelType w:val="hybridMultilevel"/>
    <w:tmpl w:val="F5A0C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B11F86"/>
    <w:multiLevelType w:val="hybridMultilevel"/>
    <w:tmpl w:val="11843D7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14B301C"/>
    <w:multiLevelType w:val="hybridMultilevel"/>
    <w:tmpl w:val="C868B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BA7ED8"/>
    <w:multiLevelType w:val="hybridMultilevel"/>
    <w:tmpl w:val="F558B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45D8F"/>
    <w:multiLevelType w:val="hybridMultilevel"/>
    <w:tmpl w:val="BE8C875E"/>
    <w:lvl w:ilvl="0" w:tplc="3F6A18F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F1575"/>
    <w:multiLevelType w:val="hybridMultilevel"/>
    <w:tmpl w:val="DD604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6B50E9"/>
    <w:multiLevelType w:val="hybridMultilevel"/>
    <w:tmpl w:val="65C6F09A"/>
    <w:lvl w:ilvl="0" w:tplc="04090001">
      <w:start w:val="1"/>
      <w:numFmt w:val="bullet"/>
      <w:lvlText w:val=""/>
      <w:lvlJc w:val="left"/>
      <w:pPr>
        <w:ind w:left="10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93" w:hanging="360"/>
      </w:pPr>
      <w:rPr>
        <w:rFonts w:ascii="Wingdings" w:hAnsi="Wingdings" w:hint="default"/>
      </w:rPr>
    </w:lvl>
  </w:abstractNum>
  <w:abstractNum w:abstractNumId="11" w15:restartNumberingAfterBreak="0">
    <w:nsid w:val="1A6265F6"/>
    <w:multiLevelType w:val="hybridMultilevel"/>
    <w:tmpl w:val="C032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E2BB7"/>
    <w:multiLevelType w:val="hybridMultilevel"/>
    <w:tmpl w:val="1886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1243F"/>
    <w:multiLevelType w:val="hybridMultilevel"/>
    <w:tmpl w:val="5BAC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44FFE"/>
    <w:multiLevelType w:val="hybridMultilevel"/>
    <w:tmpl w:val="192274EA"/>
    <w:lvl w:ilvl="0" w:tplc="3F6A18F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40040C"/>
    <w:multiLevelType w:val="hybridMultilevel"/>
    <w:tmpl w:val="024E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514C6"/>
    <w:multiLevelType w:val="hybridMultilevel"/>
    <w:tmpl w:val="C8A04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0546FE"/>
    <w:multiLevelType w:val="hybridMultilevel"/>
    <w:tmpl w:val="81E6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E1917"/>
    <w:multiLevelType w:val="hybridMultilevel"/>
    <w:tmpl w:val="81E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40E7"/>
    <w:multiLevelType w:val="hybridMultilevel"/>
    <w:tmpl w:val="2F58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D5A36"/>
    <w:multiLevelType w:val="hybridMultilevel"/>
    <w:tmpl w:val="FB52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361D9"/>
    <w:multiLevelType w:val="hybridMultilevel"/>
    <w:tmpl w:val="1E4A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D2936"/>
    <w:multiLevelType w:val="hybridMultilevel"/>
    <w:tmpl w:val="912C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6781B"/>
    <w:multiLevelType w:val="hybridMultilevel"/>
    <w:tmpl w:val="4458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C11AA"/>
    <w:multiLevelType w:val="hybridMultilevel"/>
    <w:tmpl w:val="9D4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20528"/>
    <w:multiLevelType w:val="hybridMultilevel"/>
    <w:tmpl w:val="1CAE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2915"/>
    <w:multiLevelType w:val="hybridMultilevel"/>
    <w:tmpl w:val="9F285CFC"/>
    <w:lvl w:ilvl="0" w:tplc="3F6A18F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015CC0"/>
    <w:multiLevelType w:val="hybridMultilevel"/>
    <w:tmpl w:val="19E8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E537D"/>
    <w:multiLevelType w:val="hybridMultilevel"/>
    <w:tmpl w:val="2DE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55973"/>
    <w:multiLevelType w:val="hybridMultilevel"/>
    <w:tmpl w:val="9E3E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F4840"/>
    <w:multiLevelType w:val="hybridMultilevel"/>
    <w:tmpl w:val="E29AC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10"/>
  </w:num>
  <w:num w:numId="12">
    <w:abstractNumId w:val="5"/>
  </w:num>
  <w:num w:numId="13">
    <w:abstractNumId w:val="20"/>
  </w:num>
  <w:num w:numId="14">
    <w:abstractNumId w:val="22"/>
  </w:num>
  <w:num w:numId="15">
    <w:abstractNumId w:val="17"/>
  </w:num>
  <w:num w:numId="16">
    <w:abstractNumId w:val="19"/>
  </w:num>
  <w:num w:numId="17">
    <w:abstractNumId w:val="27"/>
  </w:num>
  <w:num w:numId="18">
    <w:abstractNumId w:val="12"/>
  </w:num>
  <w:num w:numId="19">
    <w:abstractNumId w:val="11"/>
  </w:num>
  <w:num w:numId="20">
    <w:abstractNumId w:val="13"/>
  </w:num>
  <w:num w:numId="21">
    <w:abstractNumId w:val="7"/>
  </w:num>
  <w:num w:numId="22">
    <w:abstractNumId w:val="24"/>
  </w:num>
  <w:num w:numId="23">
    <w:abstractNumId w:val="29"/>
  </w:num>
  <w:num w:numId="24">
    <w:abstractNumId w:val="8"/>
  </w:num>
  <w:num w:numId="25">
    <w:abstractNumId w:val="26"/>
  </w:num>
  <w:num w:numId="26">
    <w:abstractNumId w:val="14"/>
  </w:num>
  <w:num w:numId="27">
    <w:abstractNumId w:val="6"/>
  </w:num>
  <w:num w:numId="28">
    <w:abstractNumId w:val="21"/>
  </w:num>
  <w:num w:numId="29">
    <w:abstractNumId w:val="23"/>
  </w:num>
  <w:num w:numId="30">
    <w:abstractNumId w:val="28"/>
  </w:num>
  <w:num w:numId="31">
    <w:abstractNumId w:val="18"/>
  </w:num>
  <w:num w:numId="3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B4"/>
    <w:rsid w:val="0000095D"/>
    <w:rsid w:val="00001276"/>
    <w:rsid w:val="000012AE"/>
    <w:rsid w:val="00002FCD"/>
    <w:rsid w:val="000032DC"/>
    <w:rsid w:val="000054FA"/>
    <w:rsid w:val="000056F1"/>
    <w:rsid w:val="00005D69"/>
    <w:rsid w:val="00007E85"/>
    <w:rsid w:val="000104A7"/>
    <w:rsid w:val="00011405"/>
    <w:rsid w:val="00011707"/>
    <w:rsid w:val="00011B26"/>
    <w:rsid w:val="00012109"/>
    <w:rsid w:val="0001263F"/>
    <w:rsid w:val="00014FDA"/>
    <w:rsid w:val="00014FE8"/>
    <w:rsid w:val="00015401"/>
    <w:rsid w:val="00016A73"/>
    <w:rsid w:val="000176A1"/>
    <w:rsid w:val="000177EE"/>
    <w:rsid w:val="00020176"/>
    <w:rsid w:val="000229B7"/>
    <w:rsid w:val="00023C77"/>
    <w:rsid w:val="00023DEF"/>
    <w:rsid w:val="00024C7E"/>
    <w:rsid w:val="00024D91"/>
    <w:rsid w:val="00026269"/>
    <w:rsid w:val="00026482"/>
    <w:rsid w:val="00026589"/>
    <w:rsid w:val="00026D76"/>
    <w:rsid w:val="00026DA6"/>
    <w:rsid w:val="000279A0"/>
    <w:rsid w:val="00027FE3"/>
    <w:rsid w:val="00030E04"/>
    <w:rsid w:val="0003294F"/>
    <w:rsid w:val="0003376F"/>
    <w:rsid w:val="00034625"/>
    <w:rsid w:val="0003514A"/>
    <w:rsid w:val="00035B74"/>
    <w:rsid w:val="00036504"/>
    <w:rsid w:val="00037733"/>
    <w:rsid w:val="00040DA2"/>
    <w:rsid w:val="0004194E"/>
    <w:rsid w:val="00041F9B"/>
    <w:rsid w:val="00042163"/>
    <w:rsid w:val="00042DAC"/>
    <w:rsid w:val="00043483"/>
    <w:rsid w:val="0004583C"/>
    <w:rsid w:val="00045B05"/>
    <w:rsid w:val="000476FD"/>
    <w:rsid w:val="00047831"/>
    <w:rsid w:val="00047E0B"/>
    <w:rsid w:val="00050166"/>
    <w:rsid w:val="00053A41"/>
    <w:rsid w:val="00054E77"/>
    <w:rsid w:val="000552E2"/>
    <w:rsid w:val="0006103A"/>
    <w:rsid w:val="0006191C"/>
    <w:rsid w:val="0006336C"/>
    <w:rsid w:val="0006674C"/>
    <w:rsid w:val="000678C9"/>
    <w:rsid w:val="00071493"/>
    <w:rsid w:val="00071509"/>
    <w:rsid w:val="00071F52"/>
    <w:rsid w:val="00072393"/>
    <w:rsid w:val="0007418C"/>
    <w:rsid w:val="000742B9"/>
    <w:rsid w:val="00077B07"/>
    <w:rsid w:val="000805AA"/>
    <w:rsid w:val="00080AC3"/>
    <w:rsid w:val="00080B06"/>
    <w:rsid w:val="000811A1"/>
    <w:rsid w:val="0008147A"/>
    <w:rsid w:val="00081C6A"/>
    <w:rsid w:val="00082B52"/>
    <w:rsid w:val="0008312B"/>
    <w:rsid w:val="00084229"/>
    <w:rsid w:val="0008479C"/>
    <w:rsid w:val="0008488C"/>
    <w:rsid w:val="00084DF2"/>
    <w:rsid w:val="0008522A"/>
    <w:rsid w:val="00085D76"/>
    <w:rsid w:val="00087C86"/>
    <w:rsid w:val="000901AC"/>
    <w:rsid w:val="00092BD0"/>
    <w:rsid w:val="000934AD"/>
    <w:rsid w:val="00093AB5"/>
    <w:rsid w:val="000A0E89"/>
    <w:rsid w:val="000A26C4"/>
    <w:rsid w:val="000A321A"/>
    <w:rsid w:val="000A33FC"/>
    <w:rsid w:val="000A509F"/>
    <w:rsid w:val="000A5651"/>
    <w:rsid w:val="000A6D69"/>
    <w:rsid w:val="000A79C9"/>
    <w:rsid w:val="000B0F56"/>
    <w:rsid w:val="000B132B"/>
    <w:rsid w:val="000B2FF9"/>
    <w:rsid w:val="000B484C"/>
    <w:rsid w:val="000B48E1"/>
    <w:rsid w:val="000B4BE1"/>
    <w:rsid w:val="000B5725"/>
    <w:rsid w:val="000B596D"/>
    <w:rsid w:val="000B5B37"/>
    <w:rsid w:val="000B69B0"/>
    <w:rsid w:val="000C0B65"/>
    <w:rsid w:val="000C24F4"/>
    <w:rsid w:val="000C4871"/>
    <w:rsid w:val="000C5ACA"/>
    <w:rsid w:val="000C7BAA"/>
    <w:rsid w:val="000D1288"/>
    <w:rsid w:val="000D21EF"/>
    <w:rsid w:val="000D3589"/>
    <w:rsid w:val="000D3EA2"/>
    <w:rsid w:val="000D5C07"/>
    <w:rsid w:val="000D5D22"/>
    <w:rsid w:val="000D5F64"/>
    <w:rsid w:val="000D6A00"/>
    <w:rsid w:val="000D7456"/>
    <w:rsid w:val="000D749E"/>
    <w:rsid w:val="000E0874"/>
    <w:rsid w:val="000E0DA0"/>
    <w:rsid w:val="000E116B"/>
    <w:rsid w:val="000E1324"/>
    <w:rsid w:val="000E1612"/>
    <w:rsid w:val="000E1DB6"/>
    <w:rsid w:val="000E4136"/>
    <w:rsid w:val="000E449A"/>
    <w:rsid w:val="000E5B49"/>
    <w:rsid w:val="000E5C08"/>
    <w:rsid w:val="000E63AC"/>
    <w:rsid w:val="000E6AE8"/>
    <w:rsid w:val="000E76B0"/>
    <w:rsid w:val="000F0B5B"/>
    <w:rsid w:val="000F11C1"/>
    <w:rsid w:val="000F2CA3"/>
    <w:rsid w:val="000F35A8"/>
    <w:rsid w:val="000F404C"/>
    <w:rsid w:val="000F44C4"/>
    <w:rsid w:val="000F45E3"/>
    <w:rsid w:val="000F485C"/>
    <w:rsid w:val="000F701A"/>
    <w:rsid w:val="00100029"/>
    <w:rsid w:val="00100763"/>
    <w:rsid w:val="00100BCD"/>
    <w:rsid w:val="001011AA"/>
    <w:rsid w:val="00105F30"/>
    <w:rsid w:val="001068E6"/>
    <w:rsid w:val="00106D99"/>
    <w:rsid w:val="001070B9"/>
    <w:rsid w:val="0010729B"/>
    <w:rsid w:val="0011017F"/>
    <w:rsid w:val="0011029B"/>
    <w:rsid w:val="00110E3B"/>
    <w:rsid w:val="0011246F"/>
    <w:rsid w:val="00113C7F"/>
    <w:rsid w:val="00114105"/>
    <w:rsid w:val="00114CC4"/>
    <w:rsid w:val="001151CB"/>
    <w:rsid w:val="00116243"/>
    <w:rsid w:val="001163B4"/>
    <w:rsid w:val="00116B42"/>
    <w:rsid w:val="00117CC6"/>
    <w:rsid w:val="00120004"/>
    <w:rsid w:val="001202F1"/>
    <w:rsid w:val="00120ACB"/>
    <w:rsid w:val="00122382"/>
    <w:rsid w:val="001223C6"/>
    <w:rsid w:val="0012253A"/>
    <w:rsid w:val="00123442"/>
    <w:rsid w:val="00123ECD"/>
    <w:rsid w:val="00124D3A"/>
    <w:rsid w:val="001258BF"/>
    <w:rsid w:val="00126706"/>
    <w:rsid w:val="0012675C"/>
    <w:rsid w:val="00126D8C"/>
    <w:rsid w:val="00126EAD"/>
    <w:rsid w:val="0012742A"/>
    <w:rsid w:val="00127A36"/>
    <w:rsid w:val="00130221"/>
    <w:rsid w:val="001309D0"/>
    <w:rsid w:val="00130BC7"/>
    <w:rsid w:val="001321C9"/>
    <w:rsid w:val="001328DB"/>
    <w:rsid w:val="001329F0"/>
    <w:rsid w:val="0013336D"/>
    <w:rsid w:val="00133938"/>
    <w:rsid w:val="00133FB3"/>
    <w:rsid w:val="00135D8F"/>
    <w:rsid w:val="00137437"/>
    <w:rsid w:val="001406F7"/>
    <w:rsid w:val="001416EC"/>
    <w:rsid w:val="0014287B"/>
    <w:rsid w:val="0014460F"/>
    <w:rsid w:val="001446F5"/>
    <w:rsid w:val="00145447"/>
    <w:rsid w:val="00145A73"/>
    <w:rsid w:val="0014619E"/>
    <w:rsid w:val="00151308"/>
    <w:rsid w:val="001522B7"/>
    <w:rsid w:val="00153503"/>
    <w:rsid w:val="0015452B"/>
    <w:rsid w:val="001551B2"/>
    <w:rsid w:val="00155545"/>
    <w:rsid w:val="001560BF"/>
    <w:rsid w:val="00160F5E"/>
    <w:rsid w:val="0016153D"/>
    <w:rsid w:val="00161D33"/>
    <w:rsid w:val="00161F68"/>
    <w:rsid w:val="00162C5F"/>
    <w:rsid w:val="001630C2"/>
    <w:rsid w:val="0016344E"/>
    <w:rsid w:val="00164206"/>
    <w:rsid w:val="0016761D"/>
    <w:rsid w:val="001709C1"/>
    <w:rsid w:val="00171157"/>
    <w:rsid w:val="00171CA1"/>
    <w:rsid w:val="001724A9"/>
    <w:rsid w:val="00173A1F"/>
    <w:rsid w:val="00173DB2"/>
    <w:rsid w:val="00174A58"/>
    <w:rsid w:val="001750C3"/>
    <w:rsid w:val="001766A0"/>
    <w:rsid w:val="00176821"/>
    <w:rsid w:val="00176CF5"/>
    <w:rsid w:val="00177BAA"/>
    <w:rsid w:val="00177D93"/>
    <w:rsid w:val="00177FA0"/>
    <w:rsid w:val="00180845"/>
    <w:rsid w:val="0018288A"/>
    <w:rsid w:val="00182C13"/>
    <w:rsid w:val="00182CCE"/>
    <w:rsid w:val="001834FA"/>
    <w:rsid w:val="00183AD2"/>
    <w:rsid w:val="00186520"/>
    <w:rsid w:val="0018676E"/>
    <w:rsid w:val="00186B31"/>
    <w:rsid w:val="00186E1E"/>
    <w:rsid w:val="0018790B"/>
    <w:rsid w:val="001924A1"/>
    <w:rsid w:val="001929AB"/>
    <w:rsid w:val="00192A75"/>
    <w:rsid w:val="00194235"/>
    <w:rsid w:val="0019467A"/>
    <w:rsid w:val="001951F2"/>
    <w:rsid w:val="001953D4"/>
    <w:rsid w:val="00195790"/>
    <w:rsid w:val="001A0048"/>
    <w:rsid w:val="001A301B"/>
    <w:rsid w:val="001A3D1E"/>
    <w:rsid w:val="001A42A5"/>
    <w:rsid w:val="001A446C"/>
    <w:rsid w:val="001A469C"/>
    <w:rsid w:val="001A5781"/>
    <w:rsid w:val="001A7218"/>
    <w:rsid w:val="001A77B0"/>
    <w:rsid w:val="001B10E5"/>
    <w:rsid w:val="001B14AF"/>
    <w:rsid w:val="001B1664"/>
    <w:rsid w:val="001B454B"/>
    <w:rsid w:val="001B45DC"/>
    <w:rsid w:val="001C0735"/>
    <w:rsid w:val="001C2073"/>
    <w:rsid w:val="001C31C9"/>
    <w:rsid w:val="001C3384"/>
    <w:rsid w:val="001C7D23"/>
    <w:rsid w:val="001D0998"/>
    <w:rsid w:val="001D1262"/>
    <w:rsid w:val="001D1DA4"/>
    <w:rsid w:val="001D2701"/>
    <w:rsid w:val="001D276D"/>
    <w:rsid w:val="001D28D0"/>
    <w:rsid w:val="001D39A8"/>
    <w:rsid w:val="001D73B4"/>
    <w:rsid w:val="001D7926"/>
    <w:rsid w:val="001D7ED6"/>
    <w:rsid w:val="001E0096"/>
    <w:rsid w:val="001E06ED"/>
    <w:rsid w:val="001E0EFA"/>
    <w:rsid w:val="001E187D"/>
    <w:rsid w:val="001E1A58"/>
    <w:rsid w:val="001E1DE6"/>
    <w:rsid w:val="001E4CD2"/>
    <w:rsid w:val="001E7C45"/>
    <w:rsid w:val="001F0008"/>
    <w:rsid w:val="001F0371"/>
    <w:rsid w:val="001F041C"/>
    <w:rsid w:val="001F10C3"/>
    <w:rsid w:val="001F179F"/>
    <w:rsid w:val="001F231D"/>
    <w:rsid w:val="001F25EB"/>
    <w:rsid w:val="001F2D5F"/>
    <w:rsid w:val="001F4801"/>
    <w:rsid w:val="001F6CB6"/>
    <w:rsid w:val="001F76A0"/>
    <w:rsid w:val="00200EE8"/>
    <w:rsid w:val="002022FD"/>
    <w:rsid w:val="00202B0E"/>
    <w:rsid w:val="00203504"/>
    <w:rsid w:val="00205960"/>
    <w:rsid w:val="00206669"/>
    <w:rsid w:val="00210E81"/>
    <w:rsid w:val="002117FE"/>
    <w:rsid w:val="00213392"/>
    <w:rsid w:val="00214021"/>
    <w:rsid w:val="00214041"/>
    <w:rsid w:val="0021458B"/>
    <w:rsid w:val="0021486C"/>
    <w:rsid w:val="00220BBB"/>
    <w:rsid w:val="00221A3D"/>
    <w:rsid w:val="002247CD"/>
    <w:rsid w:val="00224985"/>
    <w:rsid w:val="00224AC9"/>
    <w:rsid w:val="00224DC7"/>
    <w:rsid w:val="00224F1D"/>
    <w:rsid w:val="00225C21"/>
    <w:rsid w:val="00226439"/>
    <w:rsid w:val="00227A0E"/>
    <w:rsid w:val="00227E61"/>
    <w:rsid w:val="002300EB"/>
    <w:rsid w:val="00230A67"/>
    <w:rsid w:val="00230B08"/>
    <w:rsid w:val="00232448"/>
    <w:rsid w:val="00233289"/>
    <w:rsid w:val="00233AD9"/>
    <w:rsid w:val="00233EE0"/>
    <w:rsid w:val="0023556D"/>
    <w:rsid w:val="00235CE7"/>
    <w:rsid w:val="00235EC2"/>
    <w:rsid w:val="0023772A"/>
    <w:rsid w:val="00237BC7"/>
    <w:rsid w:val="00240240"/>
    <w:rsid w:val="002404DB"/>
    <w:rsid w:val="002411F5"/>
    <w:rsid w:val="0024264F"/>
    <w:rsid w:val="0024309D"/>
    <w:rsid w:val="00243D32"/>
    <w:rsid w:val="0024563C"/>
    <w:rsid w:val="0024676E"/>
    <w:rsid w:val="00247BBE"/>
    <w:rsid w:val="00250724"/>
    <w:rsid w:val="002521B1"/>
    <w:rsid w:val="002539C7"/>
    <w:rsid w:val="002547A9"/>
    <w:rsid w:val="00254ED7"/>
    <w:rsid w:val="00256910"/>
    <w:rsid w:val="002571C5"/>
    <w:rsid w:val="00262FD6"/>
    <w:rsid w:val="00263826"/>
    <w:rsid w:val="00264906"/>
    <w:rsid w:val="00265D14"/>
    <w:rsid w:val="00267864"/>
    <w:rsid w:val="002701D6"/>
    <w:rsid w:val="002703FC"/>
    <w:rsid w:val="002706C3"/>
    <w:rsid w:val="0027073C"/>
    <w:rsid w:val="002714B4"/>
    <w:rsid w:val="00271B99"/>
    <w:rsid w:val="00271DCD"/>
    <w:rsid w:val="002730BA"/>
    <w:rsid w:val="002737E0"/>
    <w:rsid w:val="00273C28"/>
    <w:rsid w:val="0027499B"/>
    <w:rsid w:val="00276985"/>
    <w:rsid w:val="00280239"/>
    <w:rsid w:val="00280CAD"/>
    <w:rsid w:val="00281A23"/>
    <w:rsid w:val="00282DF9"/>
    <w:rsid w:val="00282E3A"/>
    <w:rsid w:val="00283D1F"/>
    <w:rsid w:val="0028412D"/>
    <w:rsid w:val="00284656"/>
    <w:rsid w:val="00284BDD"/>
    <w:rsid w:val="00285402"/>
    <w:rsid w:val="00286620"/>
    <w:rsid w:val="00286B73"/>
    <w:rsid w:val="00287C83"/>
    <w:rsid w:val="00290C98"/>
    <w:rsid w:val="00291255"/>
    <w:rsid w:val="002918B8"/>
    <w:rsid w:val="00292250"/>
    <w:rsid w:val="00292333"/>
    <w:rsid w:val="00294789"/>
    <w:rsid w:val="00296366"/>
    <w:rsid w:val="00296E1E"/>
    <w:rsid w:val="002A1998"/>
    <w:rsid w:val="002A2078"/>
    <w:rsid w:val="002A20B7"/>
    <w:rsid w:val="002A4518"/>
    <w:rsid w:val="002A46F7"/>
    <w:rsid w:val="002A6319"/>
    <w:rsid w:val="002A6E13"/>
    <w:rsid w:val="002B0DD6"/>
    <w:rsid w:val="002B296A"/>
    <w:rsid w:val="002B427B"/>
    <w:rsid w:val="002B59E6"/>
    <w:rsid w:val="002B7009"/>
    <w:rsid w:val="002C11B5"/>
    <w:rsid w:val="002C177F"/>
    <w:rsid w:val="002C2055"/>
    <w:rsid w:val="002C2075"/>
    <w:rsid w:val="002C2713"/>
    <w:rsid w:val="002C3B74"/>
    <w:rsid w:val="002C4849"/>
    <w:rsid w:val="002C5FF0"/>
    <w:rsid w:val="002C7D28"/>
    <w:rsid w:val="002D1623"/>
    <w:rsid w:val="002D16DA"/>
    <w:rsid w:val="002D1A6B"/>
    <w:rsid w:val="002D2411"/>
    <w:rsid w:val="002D288D"/>
    <w:rsid w:val="002D2B1E"/>
    <w:rsid w:val="002D2F1D"/>
    <w:rsid w:val="002D3D07"/>
    <w:rsid w:val="002D3DBE"/>
    <w:rsid w:val="002D4BFE"/>
    <w:rsid w:val="002D5337"/>
    <w:rsid w:val="002D6338"/>
    <w:rsid w:val="002E02E6"/>
    <w:rsid w:val="002E0F8D"/>
    <w:rsid w:val="002E1188"/>
    <w:rsid w:val="002E11B5"/>
    <w:rsid w:val="002E22A6"/>
    <w:rsid w:val="002E2465"/>
    <w:rsid w:val="002E35EF"/>
    <w:rsid w:val="002E3D4D"/>
    <w:rsid w:val="002E477F"/>
    <w:rsid w:val="002E54F8"/>
    <w:rsid w:val="002E5CB4"/>
    <w:rsid w:val="002E5FA4"/>
    <w:rsid w:val="002E6B73"/>
    <w:rsid w:val="002F09D4"/>
    <w:rsid w:val="002F1385"/>
    <w:rsid w:val="002F3A32"/>
    <w:rsid w:val="002F4605"/>
    <w:rsid w:val="002F570A"/>
    <w:rsid w:val="002F5D69"/>
    <w:rsid w:val="002F63DF"/>
    <w:rsid w:val="002F7710"/>
    <w:rsid w:val="003003A9"/>
    <w:rsid w:val="003011F4"/>
    <w:rsid w:val="00301FFC"/>
    <w:rsid w:val="00302D8A"/>
    <w:rsid w:val="00303504"/>
    <w:rsid w:val="00303512"/>
    <w:rsid w:val="0030535A"/>
    <w:rsid w:val="00306150"/>
    <w:rsid w:val="00306898"/>
    <w:rsid w:val="003072B6"/>
    <w:rsid w:val="003073E5"/>
    <w:rsid w:val="00307A5F"/>
    <w:rsid w:val="0031193A"/>
    <w:rsid w:val="00311F29"/>
    <w:rsid w:val="003122AC"/>
    <w:rsid w:val="0031287E"/>
    <w:rsid w:val="00312F2D"/>
    <w:rsid w:val="00313D3D"/>
    <w:rsid w:val="0031440A"/>
    <w:rsid w:val="003146D5"/>
    <w:rsid w:val="00317397"/>
    <w:rsid w:val="003175FB"/>
    <w:rsid w:val="00317DAF"/>
    <w:rsid w:val="00317F8B"/>
    <w:rsid w:val="0032111F"/>
    <w:rsid w:val="003213E5"/>
    <w:rsid w:val="0032144A"/>
    <w:rsid w:val="0032367B"/>
    <w:rsid w:val="0032621A"/>
    <w:rsid w:val="00326259"/>
    <w:rsid w:val="00326BD4"/>
    <w:rsid w:val="00327CFB"/>
    <w:rsid w:val="00330308"/>
    <w:rsid w:val="00331C40"/>
    <w:rsid w:val="00333CEF"/>
    <w:rsid w:val="00334DC2"/>
    <w:rsid w:val="00335FB4"/>
    <w:rsid w:val="00336E0A"/>
    <w:rsid w:val="00337DF8"/>
    <w:rsid w:val="003411D6"/>
    <w:rsid w:val="00341771"/>
    <w:rsid w:val="003436AA"/>
    <w:rsid w:val="003448B3"/>
    <w:rsid w:val="00344A1E"/>
    <w:rsid w:val="003459BD"/>
    <w:rsid w:val="00347DA4"/>
    <w:rsid w:val="00350527"/>
    <w:rsid w:val="003510EF"/>
    <w:rsid w:val="003514FE"/>
    <w:rsid w:val="00351DA1"/>
    <w:rsid w:val="00353A97"/>
    <w:rsid w:val="0035488F"/>
    <w:rsid w:val="00354E38"/>
    <w:rsid w:val="0035615E"/>
    <w:rsid w:val="003569E9"/>
    <w:rsid w:val="00356FF0"/>
    <w:rsid w:val="0035751A"/>
    <w:rsid w:val="00357DFF"/>
    <w:rsid w:val="00360563"/>
    <w:rsid w:val="00362B02"/>
    <w:rsid w:val="00363708"/>
    <w:rsid w:val="00363B36"/>
    <w:rsid w:val="0036408F"/>
    <w:rsid w:val="003646ED"/>
    <w:rsid w:val="003648FC"/>
    <w:rsid w:val="00364902"/>
    <w:rsid w:val="003674DB"/>
    <w:rsid w:val="003677AD"/>
    <w:rsid w:val="00367BF5"/>
    <w:rsid w:val="0037098C"/>
    <w:rsid w:val="00370BD7"/>
    <w:rsid w:val="00371BFA"/>
    <w:rsid w:val="003729F2"/>
    <w:rsid w:val="00373C60"/>
    <w:rsid w:val="00374683"/>
    <w:rsid w:val="003746F2"/>
    <w:rsid w:val="00376FDB"/>
    <w:rsid w:val="0037747D"/>
    <w:rsid w:val="003774D2"/>
    <w:rsid w:val="00377E57"/>
    <w:rsid w:val="00381643"/>
    <w:rsid w:val="00381C4B"/>
    <w:rsid w:val="00381C4F"/>
    <w:rsid w:val="00381E52"/>
    <w:rsid w:val="00382126"/>
    <w:rsid w:val="00382187"/>
    <w:rsid w:val="003824B6"/>
    <w:rsid w:val="00382FCA"/>
    <w:rsid w:val="00384839"/>
    <w:rsid w:val="00384956"/>
    <w:rsid w:val="00385A18"/>
    <w:rsid w:val="003861FD"/>
    <w:rsid w:val="00386DF9"/>
    <w:rsid w:val="003876EE"/>
    <w:rsid w:val="0038784F"/>
    <w:rsid w:val="00390599"/>
    <w:rsid w:val="003906A7"/>
    <w:rsid w:val="0039162D"/>
    <w:rsid w:val="00392307"/>
    <w:rsid w:val="003926C8"/>
    <w:rsid w:val="00393626"/>
    <w:rsid w:val="00395A14"/>
    <w:rsid w:val="003A035F"/>
    <w:rsid w:val="003A22EB"/>
    <w:rsid w:val="003A2439"/>
    <w:rsid w:val="003A269C"/>
    <w:rsid w:val="003A3893"/>
    <w:rsid w:val="003A3FB6"/>
    <w:rsid w:val="003A4D23"/>
    <w:rsid w:val="003A53A9"/>
    <w:rsid w:val="003A5661"/>
    <w:rsid w:val="003A5E45"/>
    <w:rsid w:val="003B0C30"/>
    <w:rsid w:val="003B0CC8"/>
    <w:rsid w:val="003B1181"/>
    <w:rsid w:val="003B2075"/>
    <w:rsid w:val="003B281D"/>
    <w:rsid w:val="003B291A"/>
    <w:rsid w:val="003B32D8"/>
    <w:rsid w:val="003B3E3B"/>
    <w:rsid w:val="003B4AA2"/>
    <w:rsid w:val="003B6D21"/>
    <w:rsid w:val="003B7B19"/>
    <w:rsid w:val="003B7CC9"/>
    <w:rsid w:val="003B7EBB"/>
    <w:rsid w:val="003C1A45"/>
    <w:rsid w:val="003C349F"/>
    <w:rsid w:val="003C40B7"/>
    <w:rsid w:val="003C4875"/>
    <w:rsid w:val="003C6E5E"/>
    <w:rsid w:val="003C6EBB"/>
    <w:rsid w:val="003D2060"/>
    <w:rsid w:val="003D2405"/>
    <w:rsid w:val="003D2FBB"/>
    <w:rsid w:val="003D33AF"/>
    <w:rsid w:val="003D3B99"/>
    <w:rsid w:val="003D5607"/>
    <w:rsid w:val="003D69C9"/>
    <w:rsid w:val="003D7202"/>
    <w:rsid w:val="003E09BF"/>
    <w:rsid w:val="003E1BD4"/>
    <w:rsid w:val="003E47D5"/>
    <w:rsid w:val="003E4EDA"/>
    <w:rsid w:val="003E50F0"/>
    <w:rsid w:val="003E5710"/>
    <w:rsid w:val="003E5FE4"/>
    <w:rsid w:val="003E693E"/>
    <w:rsid w:val="003E6BEE"/>
    <w:rsid w:val="003E79AC"/>
    <w:rsid w:val="003E7C30"/>
    <w:rsid w:val="003F0D99"/>
    <w:rsid w:val="003F1BB2"/>
    <w:rsid w:val="003F44A2"/>
    <w:rsid w:val="003F51F1"/>
    <w:rsid w:val="003F6AA9"/>
    <w:rsid w:val="003F7C84"/>
    <w:rsid w:val="0040065B"/>
    <w:rsid w:val="00401AE2"/>
    <w:rsid w:val="004024EF"/>
    <w:rsid w:val="004026C3"/>
    <w:rsid w:val="00404563"/>
    <w:rsid w:val="00405116"/>
    <w:rsid w:val="004055FB"/>
    <w:rsid w:val="00406E7D"/>
    <w:rsid w:val="004109E2"/>
    <w:rsid w:val="00410FD8"/>
    <w:rsid w:val="00411E1C"/>
    <w:rsid w:val="00412154"/>
    <w:rsid w:val="004133D7"/>
    <w:rsid w:val="0041484B"/>
    <w:rsid w:val="004150ED"/>
    <w:rsid w:val="00415665"/>
    <w:rsid w:val="00415717"/>
    <w:rsid w:val="00416B81"/>
    <w:rsid w:val="00416E07"/>
    <w:rsid w:val="004172A5"/>
    <w:rsid w:val="004200BF"/>
    <w:rsid w:val="004221D6"/>
    <w:rsid w:val="004233A2"/>
    <w:rsid w:val="004245AD"/>
    <w:rsid w:val="0042464D"/>
    <w:rsid w:val="00424B96"/>
    <w:rsid w:val="00426179"/>
    <w:rsid w:val="0043044F"/>
    <w:rsid w:val="00430812"/>
    <w:rsid w:val="00430D59"/>
    <w:rsid w:val="0043129E"/>
    <w:rsid w:val="00431CF8"/>
    <w:rsid w:val="004331F1"/>
    <w:rsid w:val="004336A9"/>
    <w:rsid w:val="004375F9"/>
    <w:rsid w:val="00437841"/>
    <w:rsid w:val="00440FB3"/>
    <w:rsid w:val="00441016"/>
    <w:rsid w:val="00441ACC"/>
    <w:rsid w:val="004421BB"/>
    <w:rsid w:val="00442A3D"/>
    <w:rsid w:val="00442CAA"/>
    <w:rsid w:val="004431C9"/>
    <w:rsid w:val="004433FF"/>
    <w:rsid w:val="00444AD5"/>
    <w:rsid w:val="004453FD"/>
    <w:rsid w:val="00446F3A"/>
    <w:rsid w:val="00447160"/>
    <w:rsid w:val="00447800"/>
    <w:rsid w:val="00452953"/>
    <w:rsid w:val="00453397"/>
    <w:rsid w:val="0045396B"/>
    <w:rsid w:val="00453A2D"/>
    <w:rsid w:val="004561D3"/>
    <w:rsid w:val="00456A94"/>
    <w:rsid w:val="004572D3"/>
    <w:rsid w:val="0045744F"/>
    <w:rsid w:val="00457A23"/>
    <w:rsid w:val="00457E9D"/>
    <w:rsid w:val="0046051E"/>
    <w:rsid w:val="00461064"/>
    <w:rsid w:val="00462625"/>
    <w:rsid w:val="004626B6"/>
    <w:rsid w:val="0046427F"/>
    <w:rsid w:val="00464FEF"/>
    <w:rsid w:val="004664EA"/>
    <w:rsid w:val="00466CDF"/>
    <w:rsid w:val="00470C16"/>
    <w:rsid w:val="004726D1"/>
    <w:rsid w:val="00473FC1"/>
    <w:rsid w:val="00474969"/>
    <w:rsid w:val="004768F7"/>
    <w:rsid w:val="00476F9E"/>
    <w:rsid w:val="00480550"/>
    <w:rsid w:val="00480F50"/>
    <w:rsid w:val="00482FD1"/>
    <w:rsid w:val="00487837"/>
    <w:rsid w:val="00490B94"/>
    <w:rsid w:val="00490E95"/>
    <w:rsid w:val="00492ABC"/>
    <w:rsid w:val="00492FFC"/>
    <w:rsid w:val="0049419A"/>
    <w:rsid w:val="0049541C"/>
    <w:rsid w:val="00496341"/>
    <w:rsid w:val="00497814"/>
    <w:rsid w:val="004A0535"/>
    <w:rsid w:val="004A0A1F"/>
    <w:rsid w:val="004A0B81"/>
    <w:rsid w:val="004A1BAA"/>
    <w:rsid w:val="004A2D5B"/>
    <w:rsid w:val="004A6B90"/>
    <w:rsid w:val="004A6F42"/>
    <w:rsid w:val="004A73DE"/>
    <w:rsid w:val="004B60C0"/>
    <w:rsid w:val="004C0768"/>
    <w:rsid w:val="004C20DB"/>
    <w:rsid w:val="004C21B2"/>
    <w:rsid w:val="004C35E2"/>
    <w:rsid w:val="004C4C24"/>
    <w:rsid w:val="004C50CD"/>
    <w:rsid w:val="004C575B"/>
    <w:rsid w:val="004C6F40"/>
    <w:rsid w:val="004C7C39"/>
    <w:rsid w:val="004D009D"/>
    <w:rsid w:val="004D0103"/>
    <w:rsid w:val="004D410E"/>
    <w:rsid w:val="004D441D"/>
    <w:rsid w:val="004D4AA5"/>
    <w:rsid w:val="004D5F75"/>
    <w:rsid w:val="004D624E"/>
    <w:rsid w:val="004D6427"/>
    <w:rsid w:val="004E0189"/>
    <w:rsid w:val="004E0370"/>
    <w:rsid w:val="004E0D37"/>
    <w:rsid w:val="004E121F"/>
    <w:rsid w:val="004E34C0"/>
    <w:rsid w:val="004E52F2"/>
    <w:rsid w:val="004E6F65"/>
    <w:rsid w:val="004E76C5"/>
    <w:rsid w:val="004E7AA9"/>
    <w:rsid w:val="004E7B66"/>
    <w:rsid w:val="004F0B97"/>
    <w:rsid w:val="004F121A"/>
    <w:rsid w:val="004F3573"/>
    <w:rsid w:val="004F5889"/>
    <w:rsid w:val="005030EA"/>
    <w:rsid w:val="00503702"/>
    <w:rsid w:val="00504C9F"/>
    <w:rsid w:val="00505424"/>
    <w:rsid w:val="00506B48"/>
    <w:rsid w:val="005070E4"/>
    <w:rsid w:val="00507D11"/>
    <w:rsid w:val="005100E5"/>
    <w:rsid w:val="005111A6"/>
    <w:rsid w:val="00511503"/>
    <w:rsid w:val="00511C59"/>
    <w:rsid w:val="00511C61"/>
    <w:rsid w:val="00513381"/>
    <w:rsid w:val="0051449A"/>
    <w:rsid w:val="00515449"/>
    <w:rsid w:val="005157CC"/>
    <w:rsid w:val="00515B2A"/>
    <w:rsid w:val="00516249"/>
    <w:rsid w:val="00516E8B"/>
    <w:rsid w:val="00517659"/>
    <w:rsid w:val="00520DF9"/>
    <w:rsid w:val="00521152"/>
    <w:rsid w:val="005224AA"/>
    <w:rsid w:val="005230C6"/>
    <w:rsid w:val="00523675"/>
    <w:rsid w:val="005268EC"/>
    <w:rsid w:val="00526EF2"/>
    <w:rsid w:val="00527154"/>
    <w:rsid w:val="00530DCD"/>
    <w:rsid w:val="005315E6"/>
    <w:rsid w:val="005333AF"/>
    <w:rsid w:val="005338D6"/>
    <w:rsid w:val="00533FC4"/>
    <w:rsid w:val="0053436F"/>
    <w:rsid w:val="005346EC"/>
    <w:rsid w:val="00535106"/>
    <w:rsid w:val="00535BE1"/>
    <w:rsid w:val="00536C41"/>
    <w:rsid w:val="00537F17"/>
    <w:rsid w:val="00540F1B"/>
    <w:rsid w:val="0054116E"/>
    <w:rsid w:val="00541D52"/>
    <w:rsid w:val="0054403B"/>
    <w:rsid w:val="00544522"/>
    <w:rsid w:val="00544B3B"/>
    <w:rsid w:val="005454ED"/>
    <w:rsid w:val="00545AC6"/>
    <w:rsid w:val="00545F87"/>
    <w:rsid w:val="00546805"/>
    <w:rsid w:val="00547949"/>
    <w:rsid w:val="00547CAE"/>
    <w:rsid w:val="00547E90"/>
    <w:rsid w:val="00552269"/>
    <w:rsid w:val="005535A5"/>
    <w:rsid w:val="00553C95"/>
    <w:rsid w:val="005545E1"/>
    <w:rsid w:val="005545F1"/>
    <w:rsid w:val="00555767"/>
    <w:rsid w:val="00560CCF"/>
    <w:rsid w:val="00561198"/>
    <w:rsid w:val="00561F1C"/>
    <w:rsid w:val="00562802"/>
    <w:rsid w:val="00562B17"/>
    <w:rsid w:val="0056557F"/>
    <w:rsid w:val="00565DB0"/>
    <w:rsid w:val="00566B5C"/>
    <w:rsid w:val="00567CF0"/>
    <w:rsid w:val="00570909"/>
    <w:rsid w:val="0057230B"/>
    <w:rsid w:val="005728B0"/>
    <w:rsid w:val="00572F58"/>
    <w:rsid w:val="00573270"/>
    <w:rsid w:val="0057375D"/>
    <w:rsid w:val="0057477F"/>
    <w:rsid w:val="00576760"/>
    <w:rsid w:val="005812F1"/>
    <w:rsid w:val="0058272E"/>
    <w:rsid w:val="005829A6"/>
    <w:rsid w:val="00582C5E"/>
    <w:rsid w:val="00585870"/>
    <w:rsid w:val="00587262"/>
    <w:rsid w:val="00587F3E"/>
    <w:rsid w:val="00590460"/>
    <w:rsid w:val="00590AE6"/>
    <w:rsid w:val="00590D09"/>
    <w:rsid w:val="005919A1"/>
    <w:rsid w:val="00591C77"/>
    <w:rsid w:val="0059315A"/>
    <w:rsid w:val="00594101"/>
    <w:rsid w:val="00594DD5"/>
    <w:rsid w:val="005964AC"/>
    <w:rsid w:val="00596907"/>
    <w:rsid w:val="005969D6"/>
    <w:rsid w:val="00597D41"/>
    <w:rsid w:val="005A20C0"/>
    <w:rsid w:val="005A2AC2"/>
    <w:rsid w:val="005A3038"/>
    <w:rsid w:val="005A3171"/>
    <w:rsid w:val="005A38A0"/>
    <w:rsid w:val="005A3C53"/>
    <w:rsid w:val="005A4AAA"/>
    <w:rsid w:val="005A7C56"/>
    <w:rsid w:val="005B1381"/>
    <w:rsid w:val="005B14CC"/>
    <w:rsid w:val="005B2460"/>
    <w:rsid w:val="005B27AC"/>
    <w:rsid w:val="005B4CD2"/>
    <w:rsid w:val="005B6420"/>
    <w:rsid w:val="005B72F7"/>
    <w:rsid w:val="005B7A5E"/>
    <w:rsid w:val="005B7A8F"/>
    <w:rsid w:val="005B7B61"/>
    <w:rsid w:val="005C0A19"/>
    <w:rsid w:val="005C147C"/>
    <w:rsid w:val="005C1CC6"/>
    <w:rsid w:val="005C2084"/>
    <w:rsid w:val="005C2458"/>
    <w:rsid w:val="005C44B2"/>
    <w:rsid w:val="005C4B17"/>
    <w:rsid w:val="005C4CE6"/>
    <w:rsid w:val="005C6DCC"/>
    <w:rsid w:val="005C6F59"/>
    <w:rsid w:val="005C7011"/>
    <w:rsid w:val="005D1811"/>
    <w:rsid w:val="005D1DBE"/>
    <w:rsid w:val="005D2404"/>
    <w:rsid w:val="005D4E4B"/>
    <w:rsid w:val="005D5F5B"/>
    <w:rsid w:val="005D72A1"/>
    <w:rsid w:val="005D74D6"/>
    <w:rsid w:val="005E008E"/>
    <w:rsid w:val="005E03D0"/>
    <w:rsid w:val="005E0D1F"/>
    <w:rsid w:val="005E2848"/>
    <w:rsid w:val="005E28DF"/>
    <w:rsid w:val="005E2CD3"/>
    <w:rsid w:val="005E38CF"/>
    <w:rsid w:val="005E39E4"/>
    <w:rsid w:val="005E4316"/>
    <w:rsid w:val="005E4A97"/>
    <w:rsid w:val="005E5939"/>
    <w:rsid w:val="005E62ED"/>
    <w:rsid w:val="005E6F34"/>
    <w:rsid w:val="005E72DC"/>
    <w:rsid w:val="005E7CD0"/>
    <w:rsid w:val="005F02CD"/>
    <w:rsid w:val="005F04E5"/>
    <w:rsid w:val="005F0D28"/>
    <w:rsid w:val="005F11ED"/>
    <w:rsid w:val="005F2C5B"/>
    <w:rsid w:val="005F49F3"/>
    <w:rsid w:val="006002F1"/>
    <w:rsid w:val="00601D24"/>
    <w:rsid w:val="0060276F"/>
    <w:rsid w:val="00602B6C"/>
    <w:rsid w:val="00602D01"/>
    <w:rsid w:val="006034F9"/>
    <w:rsid w:val="00603927"/>
    <w:rsid w:val="0060406B"/>
    <w:rsid w:val="00604189"/>
    <w:rsid w:val="00605737"/>
    <w:rsid w:val="00606115"/>
    <w:rsid w:val="00606CD2"/>
    <w:rsid w:val="006071F6"/>
    <w:rsid w:val="006103A6"/>
    <w:rsid w:val="0061046E"/>
    <w:rsid w:val="00610628"/>
    <w:rsid w:val="0061161E"/>
    <w:rsid w:val="00611A92"/>
    <w:rsid w:val="00613776"/>
    <w:rsid w:val="0061509F"/>
    <w:rsid w:val="00617923"/>
    <w:rsid w:val="006207A0"/>
    <w:rsid w:val="00620990"/>
    <w:rsid w:val="00621801"/>
    <w:rsid w:val="00622055"/>
    <w:rsid w:val="0062251F"/>
    <w:rsid w:val="00622E67"/>
    <w:rsid w:val="006230AE"/>
    <w:rsid w:val="00623269"/>
    <w:rsid w:val="00623979"/>
    <w:rsid w:val="00627F5E"/>
    <w:rsid w:val="00630552"/>
    <w:rsid w:val="00631331"/>
    <w:rsid w:val="00631E5B"/>
    <w:rsid w:val="00631F67"/>
    <w:rsid w:val="00632CF5"/>
    <w:rsid w:val="006330EF"/>
    <w:rsid w:val="006335D8"/>
    <w:rsid w:val="00633AFF"/>
    <w:rsid w:val="006344D3"/>
    <w:rsid w:val="0064154D"/>
    <w:rsid w:val="006418E4"/>
    <w:rsid w:val="00644049"/>
    <w:rsid w:val="0064433D"/>
    <w:rsid w:val="00644E1B"/>
    <w:rsid w:val="00645975"/>
    <w:rsid w:val="00645A93"/>
    <w:rsid w:val="00647E5D"/>
    <w:rsid w:val="006513C5"/>
    <w:rsid w:val="00651810"/>
    <w:rsid w:val="006525CA"/>
    <w:rsid w:val="006527FF"/>
    <w:rsid w:val="00653AC8"/>
    <w:rsid w:val="006543DE"/>
    <w:rsid w:val="006545AF"/>
    <w:rsid w:val="006546FD"/>
    <w:rsid w:val="00655306"/>
    <w:rsid w:val="006559F8"/>
    <w:rsid w:val="00662697"/>
    <w:rsid w:val="006631DB"/>
    <w:rsid w:val="00663EB6"/>
    <w:rsid w:val="006643C5"/>
    <w:rsid w:val="00665754"/>
    <w:rsid w:val="00665DB5"/>
    <w:rsid w:val="006660AA"/>
    <w:rsid w:val="00671A65"/>
    <w:rsid w:val="00672286"/>
    <w:rsid w:val="006732B2"/>
    <w:rsid w:val="00673AAF"/>
    <w:rsid w:val="006743B9"/>
    <w:rsid w:val="00675F12"/>
    <w:rsid w:val="00676E10"/>
    <w:rsid w:val="0067762A"/>
    <w:rsid w:val="006823D1"/>
    <w:rsid w:val="0068264D"/>
    <w:rsid w:val="00682DB7"/>
    <w:rsid w:val="0068487B"/>
    <w:rsid w:val="00684CAC"/>
    <w:rsid w:val="00686132"/>
    <w:rsid w:val="006861E6"/>
    <w:rsid w:val="0068691A"/>
    <w:rsid w:val="00687F21"/>
    <w:rsid w:val="00690250"/>
    <w:rsid w:val="00690644"/>
    <w:rsid w:val="0069276A"/>
    <w:rsid w:val="00692941"/>
    <w:rsid w:val="00692AAB"/>
    <w:rsid w:val="00694888"/>
    <w:rsid w:val="00694DA1"/>
    <w:rsid w:val="00695E90"/>
    <w:rsid w:val="0069659D"/>
    <w:rsid w:val="00697613"/>
    <w:rsid w:val="0069799C"/>
    <w:rsid w:val="00697D7C"/>
    <w:rsid w:val="006A0FD6"/>
    <w:rsid w:val="006A1A51"/>
    <w:rsid w:val="006A3904"/>
    <w:rsid w:val="006A3D7D"/>
    <w:rsid w:val="006A4841"/>
    <w:rsid w:val="006A70E3"/>
    <w:rsid w:val="006B01ED"/>
    <w:rsid w:val="006B0826"/>
    <w:rsid w:val="006B104F"/>
    <w:rsid w:val="006B12CD"/>
    <w:rsid w:val="006B1772"/>
    <w:rsid w:val="006B1AAF"/>
    <w:rsid w:val="006B1B03"/>
    <w:rsid w:val="006B210D"/>
    <w:rsid w:val="006B2854"/>
    <w:rsid w:val="006B29AD"/>
    <w:rsid w:val="006B3E05"/>
    <w:rsid w:val="006B52AC"/>
    <w:rsid w:val="006B5BE1"/>
    <w:rsid w:val="006C1A37"/>
    <w:rsid w:val="006C1DBB"/>
    <w:rsid w:val="006C2925"/>
    <w:rsid w:val="006C2CD0"/>
    <w:rsid w:val="006C33CA"/>
    <w:rsid w:val="006C348B"/>
    <w:rsid w:val="006C48B3"/>
    <w:rsid w:val="006C657D"/>
    <w:rsid w:val="006C68B5"/>
    <w:rsid w:val="006C75F9"/>
    <w:rsid w:val="006C762C"/>
    <w:rsid w:val="006D0CC2"/>
    <w:rsid w:val="006D13B0"/>
    <w:rsid w:val="006D34D4"/>
    <w:rsid w:val="006D4099"/>
    <w:rsid w:val="006D411A"/>
    <w:rsid w:val="006D4BB5"/>
    <w:rsid w:val="006D4E59"/>
    <w:rsid w:val="006D5A92"/>
    <w:rsid w:val="006D6106"/>
    <w:rsid w:val="006D6FB8"/>
    <w:rsid w:val="006D7A38"/>
    <w:rsid w:val="006D7FBD"/>
    <w:rsid w:val="006E2580"/>
    <w:rsid w:val="006E2F31"/>
    <w:rsid w:val="006E6021"/>
    <w:rsid w:val="006E64D0"/>
    <w:rsid w:val="006E764E"/>
    <w:rsid w:val="006F159F"/>
    <w:rsid w:val="006F1E3E"/>
    <w:rsid w:val="006F1FB3"/>
    <w:rsid w:val="006F28D6"/>
    <w:rsid w:val="006F2D5B"/>
    <w:rsid w:val="006F444E"/>
    <w:rsid w:val="006F5658"/>
    <w:rsid w:val="006F585C"/>
    <w:rsid w:val="006F7B65"/>
    <w:rsid w:val="0070342F"/>
    <w:rsid w:val="007036EF"/>
    <w:rsid w:val="0070624A"/>
    <w:rsid w:val="0070695D"/>
    <w:rsid w:val="00710A91"/>
    <w:rsid w:val="007118BE"/>
    <w:rsid w:val="00711C95"/>
    <w:rsid w:val="007125ED"/>
    <w:rsid w:val="00715368"/>
    <w:rsid w:val="007179A9"/>
    <w:rsid w:val="00717A1B"/>
    <w:rsid w:val="007209A4"/>
    <w:rsid w:val="00720F19"/>
    <w:rsid w:val="00721001"/>
    <w:rsid w:val="0072347D"/>
    <w:rsid w:val="00723510"/>
    <w:rsid w:val="0072424E"/>
    <w:rsid w:val="00725F51"/>
    <w:rsid w:val="007264B9"/>
    <w:rsid w:val="0072781D"/>
    <w:rsid w:val="00727E17"/>
    <w:rsid w:val="0073076B"/>
    <w:rsid w:val="00730F5C"/>
    <w:rsid w:val="00731E44"/>
    <w:rsid w:val="007320B5"/>
    <w:rsid w:val="00732EC3"/>
    <w:rsid w:val="00733DFD"/>
    <w:rsid w:val="00735578"/>
    <w:rsid w:val="00735A0B"/>
    <w:rsid w:val="00736413"/>
    <w:rsid w:val="00737C79"/>
    <w:rsid w:val="0074042A"/>
    <w:rsid w:val="00741ADB"/>
    <w:rsid w:val="00743547"/>
    <w:rsid w:val="0074618A"/>
    <w:rsid w:val="007477C3"/>
    <w:rsid w:val="007516F5"/>
    <w:rsid w:val="007517CF"/>
    <w:rsid w:val="00753A37"/>
    <w:rsid w:val="00753FB9"/>
    <w:rsid w:val="007556A7"/>
    <w:rsid w:val="007570B3"/>
    <w:rsid w:val="007578DD"/>
    <w:rsid w:val="007622C5"/>
    <w:rsid w:val="00762CF7"/>
    <w:rsid w:val="00762F63"/>
    <w:rsid w:val="0076384E"/>
    <w:rsid w:val="00764D06"/>
    <w:rsid w:val="0076545C"/>
    <w:rsid w:val="00767B7B"/>
    <w:rsid w:val="00767FA0"/>
    <w:rsid w:val="00770322"/>
    <w:rsid w:val="00773D80"/>
    <w:rsid w:val="007752B3"/>
    <w:rsid w:val="007762BE"/>
    <w:rsid w:val="00776663"/>
    <w:rsid w:val="00780ED8"/>
    <w:rsid w:val="00781B67"/>
    <w:rsid w:val="00782602"/>
    <w:rsid w:val="00783399"/>
    <w:rsid w:val="00784446"/>
    <w:rsid w:val="00784761"/>
    <w:rsid w:val="00784CDC"/>
    <w:rsid w:val="00786DA5"/>
    <w:rsid w:val="00790B07"/>
    <w:rsid w:val="00790B2D"/>
    <w:rsid w:val="00791C03"/>
    <w:rsid w:val="00791D44"/>
    <w:rsid w:val="00793A6B"/>
    <w:rsid w:val="00794EA2"/>
    <w:rsid w:val="007954BE"/>
    <w:rsid w:val="00795AA8"/>
    <w:rsid w:val="007A2B09"/>
    <w:rsid w:val="007A2FD4"/>
    <w:rsid w:val="007A6F2C"/>
    <w:rsid w:val="007A7F56"/>
    <w:rsid w:val="007B1B6D"/>
    <w:rsid w:val="007B1F06"/>
    <w:rsid w:val="007B259D"/>
    <w:rsid w:val="007B2994"/>
    <w:rsid w:val="007B5680"/>
    <w:rsid w:val="007B5EE1"/>
    <w:rsid w:val="007B62E8"/>
    <w:rsid w:val="007B67E0"/>
    <w:rsid w:val="007C02AC"/>
    <w:rsid w:val="007C06D5"/>
    <w:rsid w:val="007C14FA"/>
    <w:rsid w:val="007C3629"/>
    <w:rsid w:val="007C3F26"/>
    <w:rsid w:val="007C446E"/>
    <w:rsid w:val="007C4A85"/>
    <w:rsid w:val="007C4C7A"/>
    <w:rsid w:val="007C50FD"/>
    <w:rsid w:val="007C5299"/>
    <w:rsid w:val="007C65C6"/>
    <w:rsid w:val="007C6CBC"/>
    <w:rsid w:val="007C717A"/>
    <w:rsid w:val="007C7AF6"/>
    <w:rsid w:val="007D0285"/>
    <w:rsid w:val="007D2061"/>
    <w:rsid w:val="007D2ED2"/>
    <w:rsid w:val="007D4894"/>
    <w:rsid w:val="007D4E1C"/>
    <w:rsid w:val="007D4FE8"/>
    <w:rsid w:val="007D606E"/>
    <w:rsid w:val="007E077F"/>
    <w:rsid w:val="007E1B8E"/>
    <w:rsid w:val="007E29A1"/>
    <w:rsid w:val="007E2C65"/>
    <w:rsid w:val="007E5214"/>
    <w:rsid w:val="007E60AB"/>
    <w:rsid w:val="007E7135"/>
    <w:rsid w:val="007E78A3"/>
    <w:rsid w:val="007E7DD5"/>
    <w:rsid w:val="007F0689"/>
    <w:rsid w:val="007F3049"/>
    <w:rsid w:val="007F43AF"/>
    <w:rsid w:val="007F5875"/>
    <w:rsid w:val="007F670B"/>
    <w:rsid w:val="007F674C"/>
    <w:rsid w:val="007F6A32"/>
    <w:rsid w:val="008010BE"/>
    <w:rsid w:val="00803B00"/>
    <w:rsid w:val="0080421D"/>
    <w:rsid w:val="00805C6D"/>
    <w:rsid w:val="00805D1B"/>
    <w:rsid w:val="00806B84"/>
    <w:rsid w:val="00807729"/>
    <w:rsid w:val="008077E3"/>
    <w:rsid w:val="00807C64"/>
    <w:rsid w:val="008103B5"/>
    <w:rsid w:val="008104EB"/>
    <w:rsid w:val="008107AB"/>
    <w:rsid w:val="00811070"/>
    <w:rsid w:val="0081107A"/>
    <w:rsid w:val="00811A34"/>
    <w:rsid w:val="00813865"/>
    <w:rsid w:val="00813CA2"/>
    <w:rsid w:val="00813CB5"/>
    <w:rsid w:val="00814328"/>
    <w:rsid w:val="008146A7"/>
    <w:rsid w:val="0081522D"/>
    <w:rsid w:val="00815D12"/>
    <w:rsid w:val="00815D87"/>
    <w:rsid w:val="00815FAF"/>
    <w:rsid w:val="008160D3"/>
    <w:rsid w:val="00816B0A"/>
    <w:rsid w:val="00816F6F"/>
    <w:rsid w:val="008200E4"/>
    <w:rsid w:val="00820A4C"/>
    <w:rsid w:val="00820F18"/>
    <w:rsid w:val="00821418"/>
    <w:rsid w:val="00821996"/>
    <w:rsid w:val="0082276C"/>
    <w:rsid w:val="00823AA9"/>
    <w:rsid w:val="00824795"/>
    <w:rsid w:val="008250F3"/>
    <w:rsid w:val="00825252"/>
    <w:rsid w:val="008255B6"/>
    <w:rsid w:val="0082610B"/>
    <w:rsid w:val="008261BB"/>
    <w:rsid w:val="00826A88"/>
    <w:rsid w:val="00826D90"/>
    <w:rsid w:val="00826FCF"/>
    <w:rsid w:val="00827AEF"/>
    <w:rsid w:val="00827D00"/>
    <w:rsid w:val="008301BA"/>
    <w:rsid w:val="00830E85"/>
    <w:rsid w:val="00830EA9"/>
    <w:rsid w:val="0083108F"/>
    <w:rsid w:val="00833054"/>
    <w:rsid w:val="008336C0"/>
    <w:rsid w:val="00834846"/>
    <w:rsid w:val="00834CF3"/>
    <w:rsid w:val="00834FFE"/>
    <w:rsid w:val="008364CF"/>
    <w:rsid w:val="00836FD0"/>
    <w:rsid w:val="00837C5B"/>
    <w:rsid w:val="00841C6F"/>
    <w:rsid w:val="008422B4"/>
    <w:rsid w:val="00843403"/>
    <w:rsid w:val="008450A4"/>
    <w:rsid w:val="00845491"/>
    <w:rsid w:val="00845707"/>
    <w:rsid w:val="0084586B"/>
    <w:rsid w:val="00847D5B"/>
    <w:rsid w:val="00850267"/>
    <w:rsid w:val="00850F21"/>
    <w:rsid w:val="00850F4C"/>
    <w:rsid w:val="00852E0F"/>
    <w:rsid w:val="00855E9F"/>
    <w:rsid w:val="00856407"/>
    <w:rsid w:val="008604C0"/>
    <w:rsid w:val="00862204"/>
    <w:rsid w:val="00865667"/>
    <w:rsid w:val="00867CB4"/>
    <w:rsid w:val="00867F60"/>
    <w:rsid w:val="00870059"/>
    <w:rsid w:val="008719A3"/>
    <w:rsid w:val="00874CC4"/>
    <w:rsid w:val="008756A0"/>
    <w:rsid w:val="00875839"/>
    <w:rsid w:val="00875AE5"/>
    <w:rsid w:val="008772E3"/>
    <w:rsid w:val="008804AC"/>
    <w:rsid w:val="0088085D"/>
    <w:rsid w:val="0088169B"/>
    <w:rsid w:val="00881FDA"/>
    <w:rsid w:val="00884DD3"/>
    <w:rsid w:val="00887056"/>
    <w:rsid w:val="00887EC2"/>
    <w:rsid w:val="0089195F"/>
    <w:rsid w:val="008921BF"/>
    <w:rsid w:val="0089257D"/>
    <w:rsid w:val="008936FB"/>
    <w:rsid w:val="008951A6"/>
    <w:rsid w:val="008A0331"/>
    <w:rsid w:val="008A0A19"/>
    <w:rsid w:val="008A0E90"/>
    <w:rsid w:val="008A1609"/>
    <w:rsid w:val="008A1B5E"/>
    <w:rsid w:val="008A227C"/>
    <w:rsid w:val="008A3599"/>
    <w:rsid w:val="008A36FE"/>
    <w:rsid w:val="008A5A62"/>
    <w:rsid w:val="008A6A53"/>
    <w:rsid w:val="008A7093"/>
    <w:rsid w:val="008A7781"/>
    <w:rsid w:val="008B036C"/>
    <w:rsid w:val="008B07B5"/>
    <w:rsid w:val="008B196F"/>
    <w:rsid w:val="008B2EC6"/>
    <w:rsid w:val="008B356D"/>
    <w:rsid w:val="008B3ABC"/>
    <w:rsid w:val="008B3E9B"/>
    <w:rsid w:val="008B4831"/>
    <w:rsid w:val="008B51E2"/>
    <w:rsid w:val="008B55C2"/>
    <w:rsid w:val="008B575D"/>
    <w:rsid w:val="008B69C0"/>
    <w:rsid w:val="008C01BC"/>
    <w:rsid w:val="008C12BD"/>
    <w:rsid w:val="008C189A"/>
    <w:rsid w:val="008C1BFF"/>
    <w:rsid w:val="008C231C"/>
    <w:rsid w:val="008C341E"/>
    <w:rsid w:val="008C3E85"/>
    <w:rsid w:val="008C4534"/>
    <w:rsid w:val="008C51FE"/>
    <w:rsid w:val="008C5543"/>
    <w:rsid w:val="008C622E"/>
    <w:rsid w:val="008C69C3"/>
    <w:rsid w:val="008D0C8B"/>
    <w:rsid w:val="008D142C"/>
    <w:rsid w:val="008D2415"/>
    <w:rsid w:val="008D2596"/>
    <w:rsid w:val="008D2C7E"/>
    <w:rsid w:val="008D46B8"/>
    <w:rsid w:val="008D51C7"/>
    <w:rsid w:val="008D52FA"/>
    <w:rsid w:val="008D7D07"/>
    <w:rsid w:val="008D7D41"/>
    <w:rsid w:val="008E1AA6"/>
    <w:rsid w:val="008E1E88"/>
    <w:rsid w:val="008E2B92"/>
    <w:rsid w:val="008E40A2"/>
    <w:rsid w:val="008E42DA"/>
    <w:rsid w:val="008E7EB0"/>
    <w:rsid w:val="008F09B8"/>
    <w:rsid w:val="008F135C"/>
    <w:rsid w:val="008F26AF"/>
    <w:rsid w:val="008F380A"/>
    <w:rsid w:val="008F3E51"/>
    <w:rsid w:val="008F4D92"/>
    <w:rsid w:val="008F4FDC"/>
    <w:rsid w:val="008F5D06"/>
    <w:rsid w:val="008F6108"/>
    <w:rsid w:val="008F640F"/>
    <w:rsid w:val="008F6A9F"/>
    <w:rsid w:val="00900B2D"/>
    <w:rsid w:val="0090147F"/>
    <w:rsid w:val="00901D83"/>
    <w:rsid w:val="009026A1"/>
    <w:rsid w:val="00905A9E"/>
    <w:rsid w:val="00906E8C"/>
    <w:rsid w:val="00907331"/>
    <w:rsid w:val="00907355"/>
    <w:rsid w:val="0091224C"/>
    <w:rsid w:val="00912594"/>
    <w:rsid w:val="00912DC3"/>
    <w:rsid w:val="00912FC9"/>
    <w:rsid w:val="0091563E"/>
    <w:rsid w:val="009170C9"/>
    <w:rsid w:val="00920ACD"/>
    <w:rsid w:val="00921A1C"/>
    <w:rsid w:val="009221D3"/>
    <w:rsid w:val="00922994"/>
    <w:rsid w:val="009235E4"/>
    <w:rsid w:val="00923E08"/>
    <w:rsid w:val="00924E00"/>
    <w:rsid w:val="00924FC3"/>
    <w:rsid w:val="00925080"/>
    <w:rsid w:val="00925C11"/>
    <w:rsid w:val="009260D7"/>
    <w:rsid w:val="00926C5F"/>
    <w:rsid w:val="009272EB"/>
    <w:rsid w:val="009300A2"/>
    <w:rsid w:val="00930366"/>
    <w:rsid w:val="00930916"/>
    <w:rsid w:val="00931241"/>
    <w:rsid w:val="00932DF6"/>
    <w:rsid w:val="00933E55"/>
    <w:rsid w:val="009341F4"/>
    <w:rsid w:val="009363AE"/>
    <w:rsid w:val="00936F41"/>
    <w:rsid w:val="00936FF5"/>
    <w:rsid w:val="0093703F"/>
    <w:rsid w:val="0093724A"/>
    <w:rsid w:val="0093783E"/>
    <w:rsid w:val="009412EB"/>
    <w:rsid w:val="00942D1B"/>
    <w:rsid w:val="00947579"/>
    <w:rsid w:val="00950058"/>
    <w:rsid w:val="0095070F"/>
    <w:rsid w:val="00950FB8"/>
    <w:rsid w:val="00952182"/>
    <w:rsid w:val="00952DC7"/>
    <w:rsid w:val="00953E5C"/>
    <w:rsid w:val="00954D11"/>
    <w:rsid w:val="009559FF"/>
    <w:rsid w:val="00956156"/>
    <w:rsid w:val="00957A3F"/>
    <w:rsid w:val="009632A0"/>
    <w:rsid w:val="009645ED"/>
    <w:rsid w:val="009675E9"/>
    <w:rsid w:val="009714D9"/>
    <w:rsid w:val="009715F5"/>
    <w:rsid w:val="0097364C"/>
    <w:rsid w:val="00973801"/>
    <w:rsid w:val="009770FC"/>
    <w:rsid w:val="00977F27"/>
    <w:rsid w:val="009802B8"/>
    <w:rsid w:val="009802E4"/>
    <w:rsid w:val="00980385"/>
    <w:rsid w:val="00981D05"/>
    <w:rsid w:val="00982540"/>
    <w:rsid w:val="00983C38"/>
    <w:rsid w:val="00984876"/>
    <w:rsid w:val="00984E44"/>
    <w:rsid w:val="009859BD"/>
    <w:rsid w:val="0098698D"/>
    <w:rsid w:val="00986C4D"/>
    <w:rsid w:val="00990653"/>
    <w:rsid w:val="00991458"/>
    <w:rsid w:val="00992AF0"/>
    <w:rsid w:val="00995DE5"/>
    <w:rsid w:val="00997827"/>
    <w:rsid w:val="009A0ADC"/>
    <w:rsid w:val="009A1647"/>
    <w:rsid w:val="009A1CC6"/>
    <w:rsid w:val="009A1D36"/>
    <w:rsid w:val="009A299D"/>
    <w:rsid w:val="009A2CD0"/>
    <w:rsid w:val="009A2EEB"/>
    <w:rsid w:val="009A5234"/>
    <w:rsid w:val="009A623A"/>
    <w:rsid w:val="009A62D0"/>
    <w:rsid w:val="009A65A3"/>
    <w:rsid w:val="009A71C5"/>
    <w:rsid w:val="009A794C"/>
    <w:rsid w:val="009B2873"/>
    <w:rsid w:val="009B3B20"/>
    <w:rsid w:val="009B4253"/>
    <w:rsid w:val="009B5499"/>
    <w:rsid w:val="009B680D"/>
    <w:rsid w:val="009B6B3D"/>
    <w:rsid w:val="009B6C38"/>
    <w:rsid w:val="009B7D22"/>
    <w:rsid w:val="009C0737"/>
    <w:rsid w:val="009C169C"/>
    <w:rsid w:val="009C32AF"/>
    <w:rsid w:val="009C3DE9"/>
    <w:rsid w:val="009C504A"/>
    <w:rsid w:val="009C6779"/>
    <w:rsid w:val="009C6A20"/>
    <w:rsid w:val="009C6DF1"/>
    <w:rsid w:val="009D0115"/>
    <w:rsid w:val="009D09BE"/>
    <w:rsid w:val="009D16FD"/>
    <w:rsid w:val="009D1F8A"/>
    <w:rsid w:val="009D2E33"/>
    <w:rsid w:val="009D4304"/>
    <w:rsid w:val="009D4727"/>
    <w:rsid w:val="009D4F6F"/>
    <w:rsid w:val="009D6D8F"/>
    <w:rsid w:val="009D7837"/>
    <w:rsid w:val="009E0866"/>
    <w:rsid w:val="009E0ACF"/>
    <w:rsid w:val="009E117B"/>
    <w:rsid w:val="009E11CE"/>
    <w:rsid w:val="009E2A59"/>
    <w:rsid w:val="009E2BE8"/>
    <w:rsid w:val="009E320B"/>
    <w:rsid w:val="009E3774"/>
    <w:rsid w:val="009E4E92"/>
    <w:rsid w:val="009E57E8"/>
    <w:rsid w:val="009E59B7"/>
    <w:rsid w:val="009E61CA"/>
    <w:rsid w:val="009E6420"/>
    <w:rsid w:val="009E6CAE"/>
    <w:rsid w:val="009F0040"/>
    <w:rsid w:val="009F085A"/>
    <w:rsid w:val="009F0F1C"/>
    <w:rsid w:val="009F1463"/>
    <w:rsid w:val="009F3BFD"/>
    <w:rsid w:val="009F5152"/>
    <w:rsid w:val="009F599A"/>
    <w:rsid w:val="009F645F"/>
    <w:rsid w:val="00A00ED6"/>
    <w:rsid w:val="00A01247"/>
    <w:rsid w:val="00A0173A"/>
    <w:rsid w:val="00A02CAE"/>
    <w:rsid w:val="00A0315A"/>
    <w:rsid w:val="00A0328D"/>
    <w:rsid w:val="00A036DE"/>
    <w:rsid w:val="00A03A1D"/>
    <w:rsid w:val="00A03CDE"/>
    <w:rsid w:val="00A05A0A"/>
    <w:rsid w:val="00A06006"/>
    <w:rsid w:val="00A064BE"/>
    <w:rsid w:val="00A079CB"/>
    <w:rsid w:val="00A11C66"/>
    <w:rsid w:val="00A1263D"/>
    <w:rsid w:val="00A12683"/>
    <w:rsid w:val="00A12E13"/>
    <w:rsid w:val="00A13AA3"/>
    <w:rsid w:val="00A1529A"/>
    <w:rsid w:val="00A17637"/>
    <w:rsid w:val="00A208C3"/>
    <w:rsid w:val="00A215C9"/>
    <w:rsid w:val="00A21702"/>
    <w:rsid w:val="00A22323"/>
    <w:rsid w:val="00A24398"/>
    <w:rsid w:val="00A24900"/>
    <w:rsid w:val="00A25B09"/>
    <w:rsid w:val="00A25EAA"/>
    <w:rsid w:val="00A264E0"/>
    <w:rsid w:val="00A27949"/>
    <w:rsid w:val="00A3080C"/>
    <w:rsid w:val="00A30CD7"/>
    <w:rsid w:val="00A315E1"/>
    <w:rsid w:val="00A31C8F"/>
    <w:rsid w:val="00A31E51"/>
    <w:rsid w:val="00A31FD6"/>
    <w:rsid w:val="00A323AD"/>
    <w:rsid w:val="00A326A0"/>
    <w:rsid w:val="00A36F36"/>
    <w:rsid w:val="00A405F7"/>
    <w:rsid w:val="00A407D8"/>
    <w:rsid w:val="00A41C18"/>
    <w:rsid w:val="00A41E0A"/>
    <w:rsid w:val="00A435ED"/>
    <w:rsid w:val="00A4360F"/>
    <w:rsid w:val="00A4363B"/>
    <w:rsid w:val="00A43A85"/>
    <w:rsid w:val="00A50668"/>
    <w:rsid w:val="00A52D98"/>
    <w:rsid w:val="00A535AF"/>
    <w:rsid w:val="00A54739"/>
    <w:rsid w:val="00A55020"/>
    <w:rsid w:val="00A55FBD"/>
    <w:rsid w:val="00A56469"/>
    <w:rsid w:val="00A57732"/>
    <w:rsid w:val="00A57CF8"/>
    <w:rsid w:val="00A60A96"/>
    <w:rsid w:val="00A6179C"/>
    <w:rsid w:val="00A6348C"/>
    <w:rsid w:val="00A63958"/>
    <w:rsid w:val="00A647C2"/>
    <w:rsid w:val="00A64FEB"/>
    <w:rsid w:val="00A65ADF"/>
    <w:rsid w:val="00A662E0"/>
    <w:rsid w:val="00A66514"/>
    <w:rsid w:val="00A667FD"/>
    <w:rsid w:val="00A66DE0"/>
    <w:rsid w:val="00A66FA1"/>
    <w:rsid w:val="00A67688"/>
    <w:rsid w:val="00A708E9"/>
    <w:rsid w:val="00A71E4B"/>
    <w:rsid w:val="00A728F8"/>
    <w:rsid w:val="00A72A67"/>
    <w:rsid w:val="00A72D62"/>
    <w:rsid w:val="00A7368E"/>
    <w:rsid w:val="00A73900"/>
    <w:rsid w:val="00A74298"/>
    <w:rsid w:val="00A754CF"/>
    <w:rsid w:val="00A757A5"/>
    <w:rsid w:val="00A767F8"/>
    <w:rsid w:val="00A7696E"/>
    <w:rsid w:val="00A77468"/>
    <w:rsid w:val="00A7751A"/>
    <w:rsid w:val="00A77EB9"/>
    <w:rsid w:val="00A80C8B"/>
    <w:rsid w:val="00A81E38"/>
    <w:rsid w:val="00A823AC"/>
    <w:rsid w:val="00A82F4A"/>
    <w:rsid w:val="00A84769"/>
    <w:rsid w:val="00A84999"/>
    <w:rsid w:val="00A85933"/>
    <w:rsid w:val="00A85E2F"/>
    <w:rsid w:val="00A869FA"/>
    <w:rsid w:val="00A87122"/>
    <w:rsid w:val="00A90AB8"/>
    <w:rsid w:val="00A91BE7"/>
    <w:rsid w:val="00A92C73"/>
    <w:rsid w:val="00A93EA0"/>
    <w:rsid w:val="00A94A71"/>
    <w:rsid w:val="00A957A9"/>
    <w:rsid w:val="00A95B0E"/>
    <w:rsid w:val="00A96ACE"/>
    <w:rsid w:val="00A96F47"/>
    <w:rsid w:val="00A9763C"/>
    <w:rsid w:val="00AA0389"/>
    <w:rsid w:val="00AA07A3"/>
    <w:rsid w:val="00AA0927"/>
    <w:rsid w:val="00AA0ECD"/>
    <w:rsid w:val="00AA1B24"/>
    <w:rsid w:val="00AA22C7"/>
    <w:rsid w:val="00AA2635"/>
    <w:rsid w:val="00AA444E"/>
    <w:rsid w:val="00AA4968"/>
    <w:rsid w:val="00AA4B8E"/>
    <w:rsid w:val="00AA4FB6"/>
    <w:rsid w:val="00AA535F"/>
    <w:rsid w:val="00AA563D"/>
    <w:rsid w:val="00AA5B4B"/>
    <w:rsid w:val="00AA6211"/>
    <w:rsid w:val="00AB00C8"/>
    <w:rsid w:val="00AB26E6"/>
    <w:rsid w:val="00AB2714"/>
    <w:rsid w:val="00AB39EB"/>
    <w:rsid w:val="00AB483B"/>
    <w:rsid w:val="00AB4DA3"/>
    <w:rsid w:val="00AB5A3F"/>
    <w:rsid w:val="00AB7B24"/>
    <w:rsid w:val="00AC0140"/>
    <w:rsid w:val="00AC0E4F"/>
    <w:rsid w:val="00AC26D3"/>
    <w:rsid w:val="00AC3404"/>
    <w:rsid w:val="00AC48B6"/>
    <w:rsid w:val="00AC6AEC"/>
    <w:rsid w:val="00AC7821"/>
    <w:rsid w:val="00AC7A7F"/>
    <w:rsid w:val="00AD0678"/>
    <w:rsid w:val="00AD2331"/>
    <w:rsid w:val="00AD236D"/>
    <w:rsid w:val="00AD2ABB"/>
    <w:rsid w:val="00AD2F44"/>
    <w:rsid w:val="00AD3B24"/>
    <w:rsid w:val="00AD5452"/>
    <w:rsid w:val="00AD5722"/>
    <w:rsid w:val="00AD5762"/>
    <w:rsid w:val="00AD62E3"/>
    <w:rsid w:val="00AD6F9F"/>
    <w:rsid w:val="00AD7591"/>
    <w:rsid w:val="00AE0C2A"/>
    <w:rsid w:val="00AE1C96"/>
    <w:rsid w:val="00AE1EAA"/>
    <w:rsid w:val="00AE364C"/>
    <w:rsid w:val="00AE3F5A"/>
    <w:rsid w:val="00AE41E1"/>
    <w:rsid w:val="00AE46D5"/>
    <w:rsid w:val="00AE566F"/>
    <w:rsid w:val="00AE665F"/>
    <w:rsid w:val="00AE7592"/>
    <w:rsid w:val="00AE780E"/>
    <w:rsid w:val="00AE7853"/>
    <w:rsid w:val="00AE7CA4"/>
    <w:rsid w:val="00AF097B"/>
    <w:rsid w:val="00AF19AA"/>
    <w:rsid w:val="00AF3112"/>
    <w:rsid w:val="00AF3183"/>
    <w:rsid w:val="00AF3405"/>
    <w:rsid w:val="00AF35B1"/>
    <w:rsid w:val="00AF38D1"/>
    <w:rsid w:val="00AF4B2B"/>
    <w:rsid w:val="00AF4DED"/>
    <w:rsid w:val="00AF54CA"/>
    <w:rsid w:val="00AF6FC5"/>
    <w:rsid w:val="00B01699"/>
    <w:rsid w:val="00B01A6B"/>
    <w:rsid w:val="00B01CB7"/>
    <w:rsid w:val="00B02AE8"/>
    <w:rsid w:val="00B02DE3"/>
    <w:rsid w:val="00B0373E"/>
    <w:rsid w:val="00B03C95"/>
    <w:rsid w:val="00B062DA"/>
    <w:rsid w:val="00B10236"/>
    <w:rsid w:val="00B10783"/>
    <w:rsid w:val="00B1090A"/>
    <w:rsid w:val="00B11EAC"/>
    <w:rsid w:val="00B1586E"/>
    <w:rsid w:val="00B15BE9"/>
    <w:rsid w:val="00B1605F"/>
    <w:rsid w:val="00B172B2"/>
    <w:rsid w:val="00B17504"/>
    <w:rsid w:val="00B179B9"/>
    <w:rsid w:val="00B2134E"/>
    <w:rsid w:val="00B21AD1"/>
    <w:rsid w:val="00B21B81"/>
    <w:rsid w:val="00B2241B"/>
    <w:rsid w:val="00B22ACF"/>
    <w:rsid w:val="00B23290"/>
    <w:rsid w:val="00B23C12"/>
    <w:rsid w:val="00B2452B"/>
    <w:rsid w:val="00B24B47"/>
    <w:rsid w:val="00B252ED"/>
    <w:rsid w:val="00B25E29"/>
    <w:rsid w:val="00B273BF"/>
    <w:rsid w:val="00B30053"/>
    <w:rsid w:val="00B3053B"/>
    <w:rsid w:val="00B3206D"/>
    <w:rsid w:val="00B34202"/>
    <w:rsid w:val="00B34D59"/>
    <w:rsid w:val="00B36A34"/>
    <w:rsid w:val="00B373DC"/>
    <w:rsid w:val="00B374D6"/>
    <w:rsid w:val="00B37E47"/>
    <w:rsid w:val="00B40CF6"/>
    <w:rsid w:val="00B43441"/>
    <w:rsid w:val="00B44726"/>
    <w:rsid w:val="00B44B2F"/>
    <w:rsid w:val="00B45F25"/>
    <w:rsid w:val="00B50531"/>
    <w:rsid w:val="00B51008"/>
    <w:rsid w:val="00B527A0"/>
    <w:rsid w:val="00B5316E"/>
    <w:rsid w:val="00B53FB9"/>
    <w:rsid w:val="00B54278"/>
    <w:rsid w:val="00B54A48"/>
    <w:rsid w:val="00B54C05"/>
    <w:rsid w:val="00B56C32"/>
    <w:rsid w:val="00B60062"/>
    <w:rsid w:val="00B60304"/>
    <w:rsid w:val="00B62EF7"/>
    <w:rsid w:val="00B65D82"/>
    <w:rsid w:val="00B65F30"/>
    <w:rsid w:val="00B660FE"/>
    <w:rsid w:val="00B6677D"/>
    <w:rsid w:val="00B6680A"/>
    <w:rsid w:val="00B67D28"/>
    <w:rsid w:val="00B7046B"/>
    <w:rsid w:val="00B722F9"/>
    <w:rsid w:val="00B73368"/>
    <w:rsid w:val="00B74708"/>
    <w:rsid w:val="00B74D4A"/>
    <w:rsid w:val="00B806A7"/>
    <w:rsid w:val="00B80BC7"/>
    <w:rsid w:val="00B816B5"/>
    <w:rsid w:val="00B819B0"/>
    <w:rsid w:val="00B82469"/>
    <w:rsid w:val="00B85637"/>
    <w:rsid w:val="00B85D39"/>
    <w:rsid w:val="00B861F2"/>
    <w:rsid w:val="00B87503"/>
    <w:rsid w:val="00B9108D"/>
    <w:rsid w:val="00B918F6"/>
    <w:rsid w:val="00B91DC4"/>
    <w:rsid w:val="00B921A3"/>
    <w:rsid w:val="00B922FB"/>
    <w:rsid w:val="00B92B49"/>
    <w:rsid w:val="00B93A27"/>
    <w:rsid w:val="00B95186"/>
    <w:rsid w:val="00B95468"/>
    <w:rsid w:val="00B95603"/>
    <w:rsid w:val="00B9578E"/>
    <w:rsid w:val="00B9609A"/>
    <w:rsid w:val="00B97467"/>
    <w:rsid w:val="00B97C7A"/>
    <w:rsid w:val="00BA08B3"/>
    <w:rsid w:val="00BA2040"/>
    <w:rsid w:val="00BA3E43"/>
    <w:rsid w:val="00BA3E8C"/>
    <w:rsid w:val="00BA502A"/>
    <w:rsid w:val="00BA5CB2"/>
    <w:rsid w:val="00BB0DC6"/>
    <w:rsid w:val="00BB334E"/>
    <w:rsid w:val="00BB3D9F"/>
    <w:rsid w:val="00BB639D"/>
    <w:rsid w:val="00BB696D"/>
    <w:rsid w:val="00BB769A"/>
    <w:rsid w:val="00BB7BB1"/>
    <w:rsid w:val="00BC0115"/>
    <w:rsid w:val="00BC1C23"/>
    <w:rsid w:val="00BC213A"/>
    <w:rsid w:val="00BC221D"/>
    <w:rsid w:val="00BC4508"/>
    <w:rsid w:val="00BC6062"/>
    <w:rsid w:val="00BC6C96"/>
    <w:rsid w:val="00BC722A"/>
    <w:rsid w:val="00BD0D62"/>
    <w:rsid w:val="00BD1BA8"/>
    <w:rsid w:val="00BD35E4"/>
    <w:rsid w:val="00BD3D40"/>
    <w:rsid w:val="00BD4CD7"/>
    <w:rsid w:val="00BD4F63"/>
    <w:rsid w:val="00BD5121"/>
    <w:rsid w:val="00BD5353"/>
    <w:rsid w:val="00BD5D10"/>
    <w:rsid w:val="00BD5E48"/>
    <w:rsid w:val="00BD5EFF"/>
    <w:rsid w:val="00BE0017"/>
    <w:rsid w:val="00BE056A"/>
    <w:rsid w:val="00BE1E6E"/>
    <w:rsid w:val="00BE22A2"/>
    <w:rsid w:val="00BE352E"/>
    <w:rsid w:val="00BE3EE1"/>
    <w:rsid w:val="00BE42C9"/>
    <w:rsid w:val="00BE4AEB"/>
    <w:rsid w:val="00BE526E"/>
    <w:rsid w:val="00BE539E"/>
    <w:rsid w:val="00BE54C3"/>
    <w:rsid w:val="00BE5A7F"/>
    <w:rsid w:val="00BE6088"/>
    <w:rsid w:val="00BE6F60"/>
    <w:rsid w:val="00BE7648"/>
    <w:rsid w:val="00BE78E7"/>
    <w:rsid w:val="00BF1641"/>
    <w:rsid w:val="00BF20F9"/>
    <w:rsid w:val="00BF636B"/>
    <w:rsid w:val="00BF6A8F"/>
    <w:rsid w:val="00BF783B"/>
    <w:rsid w:val="00C004EA"/>
    <w:rsid w:val="00C0070F"/>
    <w:rsid w:val="00C01D4D"/>
    <w:rsid w:val="00C028B8"/>
    <w:rsid w:val="00C037F4"/>
    <w:rsid w:val="00C03BE3"/>
    <w:rsid w:val="00C03F0B"/>
    <w:rsid w:val="00C04EE8"/>
    <w:rsid w:val="00C052AB"/>
    <w:rsid w:val="00C05A00"/>
    <w:rsid w:val="00C06437"/>
    <w:rsid w:val="00C074E2"/>
    <w:rsid w:val="00C07530"/>
    <w:rsid w:val="00C1060C"/>
    <w:rsid w:val="00C109B3"/>
    <w:rsid w:val="00C1121A"/>
    <w:rsid w:val="00C1319E"/>
    <w:rsid w:val="00C14936"/>
    <w:rsid w:val="00C14D4D"/>
    <w:rsid w:val="00C14F87"/>
    <w:rsid w:val="00C156F8"/>
    <w:rsid w:val="00C15C8A"/>
    <w:rsid w:val="00C15DEC"/>
    <w:rsid w:val="00C162AB"/>
    <w:rsid w:val="00C1729B"/>
    <w:rsid w:val="00C1750D"/>
    <w:rsid w:val="00C17CA0"/>
    <w:rsid w:val="00C20B7C"/>
    <w:rsid w:val="00C20FA5"/>
    <w:rsid w:val="00C21003"/>
    <w:rsid w:val="00C218E6"/>
    <w:rsid w:val="00C22151"/>
    <w:rsid w:val="00C2256D"/>
    <w:rsid w:val="00C24832"/>
    <w:rsid w:val="00C24A42"/>
    <w:rsid w:val="00C2652C"/>
    <w:rsid w:val="00C277DC"/>
    <w:rsid w:val="00C311BA"/>
    <w:rsid w:val="00C311EF"/>
    <w:rsid w:val="00C312F9"/>
    <w:rsid w:val="00C31BC9"/>
    <w:rsid w:val="00C31CB2"/>
    <w:rsid w:val="00C31D4B"/>
    <w:rsid w:val="00C32F2D"/>
    <w:rsid w:val="00C33301"/>
    <w:rsid w:val="00C34979"/>
    <w:rsid w:val="00C35F03"/>
    <w:rsid w:val="00C35F39"/>
    <w:rsid w:val="00C36B84"/>
    <w:rsid w:val="00C4001A"/>
    <w:rsid w:val="00C400F6"/>
    <w:rsid w:val="00C41AB8"/>
    <w:rsid w:val="00C43532"/>
    <w:rsid w:val="00C44044"/>
    <w:rsid w:val="00C44758"/>
    <w:rsid w:val="00C44846"/>
    <w:rsid w:val="00C449B4"/>
    <w:rsid w:val="00C44D92"/>
    <w:rsid w:val="00C460E1"/>
    <w:rsid w:val="00C50468"/>
    <w:rsid w:val="00C506E4"/>
    <w:rsid w:val="00C51C9B"/>
    <w:rsid w:val="00C52987"/>
    <w:rsid w:val="00C52E32"/>
    <w:rsid w:val="00C54046"/>
    <w:rsid w:val="00C54385"/>
    <w:rsid w:val="00C54CB3"/>
    <w:rsid w:val="00C575F7"/>
    <w:rsid w:val="00C57B71"/>
    <w:rsid w:val="00C626BB"/>
    <w:rsid w:val="00C632F3"/>
    <w:rsid w:val="00C664C0"/>
    <w:rsid w:val="00C66B0F"/>
    <w:rsid w:val="00C673A7"/>
    <w:rsid w:val="00C67CD5"/>
    <w:rsid w:val="00C67E8E"/>
    <w:rsid w:val="00C71723"/>
    <w:rsid w:val="00C72FC8"/>
    <w:rsid w:val="00C73AFE"/>
    <w:rsid w:val="00C74838"/>
    <w:rsid w:val="00C75E0B"/>
    <w:rsid w:val="00C805D3"/>
    <w:rsid w:val="00C80E0E"/>
    <w:rsid w:val="00C82D2D"/>
    <w:rsid w:val="00C8326C"/>
    <w:rsid w:val="00C83796"/>
    <w:rsid w:val="00C83DC5"/>
    <w:rsid w:val="00C84D2D"/>
    <w:rsid w:val="00C866C7"/>
    <w:rsid w:val="00C87260"/>
    <w:rsid w:val="00C929DC"/>
    <w:rsid w:val="00C930DD"/>
    <w:rsid w:val="00C93670"/>
    <w:rsid w:val="00C937E4"/>
    <w:rsid w:val="00C94D61"/>
    <w:rsid w:val="00C958FD"/>
    <w:rsid w:val="00C96EE4"/>
    <w:rsid w:val="00C97F64"/>
    <w:rsid w:val="00CA17D2"/>
    <w:rsid w:val="00CA1BF3"/>
    <w:rsid w:val="00CA35D0"/>
    <w:rsid w:val="00CA3963"/>
    <w:rsid w:val="00CA3987"/>
    <w:rsid w:val="00CA467E"/>
    <w:rsid w:val="00CA497D"/>
    <w:rsid w:val="00CA65EE"/>
    <w:rsid w:val="00CA6997"/>
    <w:rsid w:val="00CA6A6B"/>
    <w:rsid w:val="00CA6ACA"/>
    <w:rsid w:val="00CA6B1A"/>
    <w:rsid w:val="00CA70D0"/>
    <w:rsid w:val="00CB00A3"/>
    <w:rsid w:val="00CB03D8"/>
    <w:rsid w:val="00CB081A"/>
    <w:rsid w:val="00CB1AFB"/>
    <w:rsid w:val="00CB2360"/>
    <w:rsid w:val="00CB3003"/>
    <w:rsid w:val="00CB40D5"/>
    <w:rsid w:val="00CB5093"/>
    <w:rsid w:val="00CB550F"/>
    <w:rsid w:val="00CB5E0A"/>
    <w:rsid w:val="00CB6129"/>
    <w:rsid w:val="00CB7102"/>
    <w:rsid w:val="00CB78CA"/>
    <w:rsid w:val="00CB7D62"/>
    <w:rsid w:val="00CC00DC"/>
    <w:rsid w:val="00CC0288"/>
    <w:rsid w:val="00CC05DC"/>
    <w:rsid w:val="00CC08EF"/>
    <w:rsid w:val="00CC0F05"/>
    <w:rsid w:val="00CC1346"/>
    <w:rsid w:val="00CC39D1"/>
    <w:rsid w:val="00CC3B36"/>
    <w:rsid w:val="00CC4443"/>
    <w:rsid w:val="00CC4611"/>
    <w:rsid w:val="00CC4F7C"/>
    <w:rsid w:val="00CC58EC"/>
    <w:rsid w:val="00CC5E8B"/>
    <w:rsid w:val="00CC62FC"/>
    <w:rsid w:val="00CC7C5C"/>
    <w:rsid w:val="00CD0705"/>
    <w:rsid w:val="00CD4A96"/>
    <w:rsid w:val="00CD4F9B"/>
    <w:rsid w:val="00CD5DE1"/>
    <w:rsid w:val="00CD622A"/>
    <w:rsid w:val="00CD6899"/>
    <w:rsid w:val="00CE0877"/>
    <w:rsid w:val="00CE1DF2"/>
    <w:rsid w:val="00CE24AB"/>
    <w:rsid w:val="00CE314D"/>
    <w:rsid w:val="00CE3DD5"/>
    <w:rsid w:val="00CE5B36"/>
    <w:rsid w:val="00CE70CB"/>
    <w:rsid w:val="00CF06DF"/>
    <w:rsid w:val="00CF0B65"/>
    <w:rsid w:val="00CF0FD6"/>
    <w:rsid w:val="00CF1ACF"/>
    <w:rsid w:val="00CF2208"/>
    <w:rsid w:val="00CF2819"/>
    <w:rsid w:val="00CF45AE"/>
    <w:rsid w:val="00CF5830"/>
    <w:rsid w:val="00CF596C"/>
    <w:rsid w:val="00CF5C85"/>
    <w:rsid w:val="00CF7072"/>
    <w:rsid w:val="00D00A4B"/>
    <w:rsid w:val="00D020A9"/>
    <w:rsid w:val="00D03249"/>
    <w:rsid w:val="00D03BBB"/>
    <w:rsid w:val="00D0400D"/>
    <w:rsid w:val="00D04BF9"/>
    <w:rsid w:val="00D04CE0"/>
    <w:rsid w:val="00D04E2C"/>
    <w:rsid w:val="00D0621E"/>
    <w:rsid w:val="00D07A55"/>
    <w:rsid w:val="00D124F3"/>
    <w:rsid w:val="00D12930"/>
    <w:rsid w:val="00D1345C"/>
    <w:rsid w:val="00D13716"/>
    <w:rsid w:val="00D1399A"/>
    <w:rsid w:val="00D13CC0"/>
    <w:rsid w:val="00D13E15"/>
    <w:rsid w:val="00D14617"/>
    <w:rsid w:val="00D151AF"/>
    <w:rsid w:val="00D15A19"/>
    <w:rsid w:val="00D15C0E"/>
    <w:rsid w:val="00D16539"/>
    <w:rsid w:val="00D16A52"/>
    <w:rsid w:val="00D17106"/>
    <w:rsid w:val="00D253A3"/>
    <w:rsid w:val="00D2549F"/>
    <w:rsid w:val="00D30F53"/>
    <w:rsid w:val="00D32C28"/>
    <w:rsid w:val="00D34622"/>
    <w:rsid w:val="00D35DB5"/>
    <w:rsid w:val="00D40776"/>
    <w:rsid w:val="00D40EFB"/>
    <w:rsid w:val="00D41529"/>
    <w:rsid w:val="00D42162"/>
    <w:rsid w:val="00D4257F"/>
    <w:rsid w:val="00D4262D"/>
    <w:rsid w:val="00D433B3"/>
    <w:rsid w:val="00D45008"/>
    <w:rsid w:val="00D46BC3"/>
    <w:rsid w:val="00D46BD5"/>
    <w:rsid w:val="00D46E68"/>
    <w:rsid w:val="00D47379"/>
    <w:rsid w:val="00D5174C"/>
    <w:rsid w:val="00D51DF6"/>
    <w:rsid w:val="00D51E7C"/>
    <w:rsid w:val="00D5283F"/>
    <w:rsid w:val="00D52F38"/>
    <w:rsid w:val="00D5384D"/>
    <w:rsid w:val="00D53B69"/>
    <w:rsid w:val="00D53CEE"/>
    <w:rsid w:val="00D55E22"/>
    <w:rsid w:val="00D6074F"/>
    <w:rsid w:val="00D60858"/>
    <w:rsid w:val="00D60D33"/>
    <w:rsid w:val="00D633B4"/>
    <w:rsid w:val="00D63D85"/>
    <w:rsid w:val="00D646D2"/>
    <w:rsid w:val="00D70468"/>
    <w:rsid w:val="00D70F50"/>
    <w:rsid w:val="00D7156F"/>
    <w:rsid w:val="00D7162C"/>
    <w:rsid w:val="00D71E84"/>
    <w:rsid w:val="00D728B6"/>
    <w:rsid w:val="00D7475C"/>
    <w:rsid w:val="00D747B0"/>
    <w:rsid w:val="00D755C9"/>
    <w:rsid w:val="00D75A54"/>
    <w:rsid w:val="00D75EDC"/>
    <w:rsid w:val="00D7674E"/>
    <w:rsid w:val="00D77B29"/>
    <w:rsid w:val="00D80462"/>
    <w:rsid w:val="00D8139A"/>
    <w:rsid w:val="00D8151C"/>
    <w:rsid w:val="00D83062"/>
    <w:rsid w:val="00D85E81"/>
    <w:rsid w:val="00D869A3"/>
    <w:rsid w:val="00D86F1D"/>
    <w:rsid w:val="00D87AA6"/>
    <w:rsid w:val="00D902CD"/>
    <w:rsid w:val="00D90AA6"/>
    <w:rsid w:val="00D9163B"/>
    <w:rsid w:val="00D91E3E"/>
    <w:rsid w:val="00D926AA"/>
    <w:rsid w:val="00D937A2"/>
    <w:rsid w:val="00D94194"/>
    <w:rsid w:val="00D94779"/>
    <w:rsid w:val="00D95F79"/>
    <w:rsid w:val="00D96595"/>
    <w:rsid w:val="00D969A8"/>
    <w:rsid w:val="00D97B60"/>
    <w:rsid w:val="00DA1362"/>
    <w:rsid w:val="00DA1963"/>
    <w:rsid w:val="00DA1AE3"/>
    <w:rsid w:val="00DA3853"/>
    <w:rsid w:val="00DA3DF5"/>
    <w:rsid w:val="00DA43F0"/>
    <w:rsid w:val="00DA5191"/>
    <w:rsid w:val="00DA553F"/>
    <w:rsid w:val="00DA5588"/>
    <w:rsid w:val="00DA61F0"/>
    <w:rsid w:val="00DB0BB8"/>
    <w:rsid w:val="00DB0DEA"/>
    <w:rsid w:val="00DB4CCB"/>
    <w:rsid w:val="00DC0222"/>
    <w:rsid w:val="00DC0D78"/>
    <w:rsid w:val="00DC177C"/>
    <w:rsid w:val="00DC3A97"/>
    <w:rsid w:val="00DC3FCC"/>
    <w:rsid w:val="00DC4123"/>
    <w:rsid w:val="00DC4175"/>
    <w:rsid w:val="00DC5D54"/>
    <w:rsid w:val="00DC6BD3"/>
    <w:rsid w:val="00DC6BEF"/>
    <w:rsid w:val="00DC7E94"/>
    <w:rsid w:val="00DD043C"/>
    <w:rsid w:val="00DD0705"/>
    <w:rsid w:val="00DD0DE5"/>
    <w:rsid w:val="00DD4FFD"/>
    <w:rsid w:val="00DD507A"/>
    <w:rsid w:val="00DD50B3"/>
    <w:rsid w:val="00DD5B4F"/>
    <w:rsid w:val="00DD6596"/>
    <w:rsid w:val="00DD6C7E"/>
    <w:rsid w:val="00DD6F61"/>
    <w:rsid w:val="00DD7E08"/>
    <w:rsid w:val="00DE0C0B"/>
    <w:rsid w:val="00DE1ABE"/>
    <w:rsid w:val="00DE394A"/>
    <w:rsid w:val="00DE4BD3"/>
    <w:rsid w:val="00DE4BF1"/>
    <w:rsid w:val="00DE5FC5"/>
    <w:rsid w:val="00DE6D26"/>
    <w:rsid w:val="00DE741D"/>
    <w:rsid w:val="00DE79E4"/>
    <w:rsid w:val="00DE7F98"/>
    <w:rsid w:val="00DF1BE7"/>
    <w:rsid w:val="00DF1D01"/>
    <w:rsid w:val="00DF2BF9"/>
    <w:rsid w:val="00DF2C7A"/>
    <w:rsid w:val="00DF415F"/>
    <w:rsid w:val="00DF727A"/>
    <w:rsid w:val="00E018A3"/>
    <w:rsid w:val="00E01B8E"/>
    <w:rsid w:val="00E03FF8"/>
    <w:rsid w:val="00E05D4B"/>
    <w:rsid w:val="00E0642C"/>
    <w:rsid w:val="00E065F1"/>
    <w:rsid w:val="00E0673E"/>
    <w:rsid w:val="00E06E90"/>
    <w:rsid w:val="00E075B3"/>
    <w:rsid w:val="00E10302"/>
    <w:rsid w:val="00E103F2"/>
    <w:rsid w:val="00E129A8"/>
    <w:rsid w:val="00E12D91"/>
    <w:rsid w:val="00E131D3"/>
    <w:rsid w:val="00E13929"/>
    <w:rsid w:val="00E13CCF"/>
    <w:rsid w:val="00E14106"/>
    <w:rsid w:val="00E149AC"/>
    <w:rsid w:val="00E15A7B"/>
    <w:rsid w:val="00E15F51"/>
    <w:rsid w:val="00E16562"/>
    <w:rsid w:val="00E17DD4"/>
    <w:rsid w:val="00E2077C"/>
    <w:rsid w:val="00E215C3"/>
    <w:rsid w:val="00E21DBE"/>
    <w:rsid w:val="00E22331"/>
    <w:rsid w:val="00E23EC8"/>
    <w:rsid w:val="00E24354"/>
    <w:rsid w:val="00E26799"/>
    <w:rsid w:val="00E31CA6"/>
    <w:rsid w:val="00E320EA"/>
    <w:rsid w:val="00E343AF"/>
    <w:rsid w:val="00E351BC"/>
    <w:rsid w:val="00E35EC3"/>
    <w:rsid w:val="00E37918"/>
    <w:rsid w:val="00E37FC7"/>
    <w:rsid w:val="00E4037A"/>
    <w:rsid w:val="00E40C6C"/>
    <w:rsid w:val="00E41FAE"/>
    <w:rsid w:val="00E42097"/>
    <w:rsid w:val="00E43433"/>
    <w:rsid w:val="00E44112"/>
    <w:rsid w:val="00E44FB2"/>
    <w:rsid w:val="00E45383"/>
    <w:rsid w:val="00E45E96"/>
    <w:rsid w:val="00E4748B"/>
    <w:rsid w:val="00E509FD"/>
    <w:rsid w:val="00E52336"/>
    <w:rsid w:val="00E526FF"/>
    <w:rsid w:val="00E541D3"/>
    <w:rsid w:val="00E54E61"/>
    <w:rsid w:val="00E60250"/>
    <w:rsid w:val="00E60653"/>
    <w:rsid w:val="00E6074F"/>
    <w:rsid w:val="00E61CA4"/>
    <w:rsid w:val="00E61D86"/>
    <w:rsid w:val="00E63269"/>
    <w:rsid w:val="00E63732"/>
    <w:rsid w:val="00E65135"/>
    <w:rsid w:val="00E733D6"/>
    <w:rsid w:val="00E740C8"/>
    <w:rsid w:val="00E74A09"/>
    <w:rsid w:val="00E75CC6"/>
    <w:rsid w:val="00E802A3"/>
    <w:rsid w:val="00E806C6"/>
    <w:rsid w:val="00E806DA"/>
    <w:rsid w:val="00E815AE"/>
    <w:rsid w:val="00E819A2"/>
    <w:rsid w:val="00E836B8"/>
    <w:rsid w:val="00E8520D"/>
    <w:rsid w:val="00E86B41"/>
    <w:rsid w:val="00E86D84"/>
    <w:rsid w:val="00E87024"/>
    <w:rsid w:val="00E87C51"/>
    <w:rsid w:val="00E87E50"/>
    <w:rsid w:val="00E91C75"/>
    <w:rsid w:val="00E92BE4"/>
    <w:rsid w:val="00E9449A"/>
    <w:rsid w:val="00E94A54"/>
    <w:rsid w:val="00E95B30"/>
    <w:rsid w:val="00E96E09"/>
    <w:rsid w:val="00E96E46"/>
    <w:rsid w:val="00E97D95"/>
    <w:rsid w:val="00EA0195"/>
    <w:rsid w:val="00EA21E3"/>
    <w:rsid w:val="00EA236C"/>
    <w:rsid w:val="00EA35DE"/>
    <w:rsid w:val="00EA3CD9"/>
    <w:rsid w:val="00EA4677"/>
    <w:rsid w:val="00EA6066"/>
    <w:rsid w:val="00EA6E0D"/>
    <w:rsid w:val="00EA6F7B"/>
    <w:rsid w:val="00EA7BE5"/>
    <w:rsid w:val="00EB2555"/>
    <w:rsid w:val="00EB2ACA"/>
    <w:rsid w:val="00EB54F7"/>
    <w:rsid w:val="00EB7332"/>
    <w:rsid w:val="00EB7381"/>
    <w:rsid w:val="00EC0994"/>
    <w:rsid w:val="00EC104C"/>
    <w:rsid w:val="00EC1708"/>
    <w:rsid w:val="00EC2572"/>
    <w:rsid w:val="00EC2B6D"/>
    <w:rsid w:val="00EC3807"/>
    <w:rsid w:val="00EC39C1"/>
    <w:rsid w:val="00EC48CF"/>
    <w:rsid w:val="00EC4A8D"/>
    <w:rsid w:val="00EC4BE2"/>
    <w:rsid w:val="00EC4E76"/>
    <w:rsid w:val="00EC5301"/>
    <w:rsid w:val="00EC59F8"/>
    <w:rsid w:val="00EC63DC"/>
    <w:rsid w:val="00ED105E"/>
    <w:rsid w:val="00ED288E"/>
    <w:rsid w:val="00ED3503"/>
    <w:rsid w:val="00ED5111"/>
    <w:rsid w:val="00ED5F3B"/>
    <w:rsid w:val="00ED695F"/>
    <w:rsid w:val="00ED6F32"/>
    <w:rsid w:val="00ED7715"/>
    <w:rsid w:val="00EE0936"/>
    <w:rsid w:val="00EE1239"/>
    <w:rsid w:val="00EE13D9"/>
    <w:rsid w:val="00EE1C63"/>
    <w:rsid w:val="00EE1EAF"/>
    <w:rsid w:val="00EE27D5"/>
    <w:rsid w:val="00EE3C92"/>
    <w:rsid w:val="00EE3E4E"/>
    <w:rsid w:val="00EE42A6"/>
    <w:rsid w:val="00EE4CBE"/>
    <w:rsid w:val="00EE5244"/>
    <w:rsid w:val="00EE7157"/>
    <w:rsid w:val="00EE7A16"/>
    <w:rsid w:val="00EF11CA"/>
    <w:rsid w:val="00EF149A"/>
    <w:rsid w:val="00EF1878"/>
    <w:rsid w:val="00EF1FCC"/>
    <w:rsid w:val="00EF2139"/>
    <w:rsid w:val="00EF2305"/>
    <w:rsid w:val="00EF41F3"/>
    <w:rsid w:val="00EF4725"/>
    <w:rsid w:val="00EF4D48"/>
    <w:rsid w:val="00EF6062"/>
    <w:rsid w:val="00EF6285"/>
    <w:rsid w:val="00EF6437"/>
    <w:rsid w:val="00EF7F0D"/>
    <w:rsid w:val="00F013FB"/>
    <w:rsid w:val="00F02085"/>
    <w:rsid w:val="00F038AE"/>
    <w:rsid w:val="00F049AF"/>
    <w:rsid w:val="00F05BE2"/>
    <w:rsid w:val="00F05F9E"/>
    <w:rsid w:val="00F063E5"/>
    <w:rsid w:val="00F071E6"/>
    <w:rsid w:val="00F07E11"/>
    <w:rsid w:val="00F1038C"/>
    <w:rsid w:val="00F10CDB"/>
    <w:rsid w:val="00F12A96"/>
    <w:rsid w:val="00F135B9"/>
    <w:rsid w:val="00F13D3E"/>
    <w:rsid w:val="00F14C29"/>
    <w:rsid w:val="00F14FD1"/>
    <w:rsid w:val="00F15889"/>
    <w:rsid w:val="00F16CED"/>
    <w:rsid w:val="00F17A3E"/>
    <w:rsid w:val="00F17B83"/>
    <w:rsid w:val="00F205F7"/>
    <w:rsid w:val="00F22047"/>
    <w:rsid w:val="00F23533"/>
    <w:rsid w:val="00F2760F"/>
    <w:rsid w:val="00F3078F"/>
    <w:rsid w:val="00F30A02"/>
    <w:rsid w:val="00F310F1"/>
    <w:rsid w:val="00F33679"/>
    <w:rsid w:val="00F34405"/>
    <w:rsid w:val="00F34B2C"/>
    <w:rsid w:val="00F34C5A"/>
    <w:rsid w:val="00F34F60"/>
    <w:rsid w:val="00F3506F"/>
    <w:rsid w:val="00F36107"/>
    <w:rsid w:val="00F36840"/>
    <w:rsid w:val="00F368AD"/>
    <w:rsid w:val="00F370D9"/>
    <w:rsid w:val="00F37583"/>
    <w:rsid w:val="00F41820"/>
    <w:rsid w:val="00F423AD"/>
    <w:rsid w:val="00F42585"/>
    <w:rsid w:val="00F4277A"/>
    <w:rsid w:val="00F4330B"/>
    <w:rsid w:val="00F438A3"/>
    <w:rsid w:val="00F443F4"/>
    <w:rsid w:val="00F44EAA"/>
    <w:rsid w:val="00F45D53"/>
    <w:rsid w:val="00F5097C"/>
    <w:rsid w:val="00F51467"/>
    <w:rsid w:val="00F52432"/>
    <w:rsid w:val="00F5318F"/>
    <w:rsid w:val="00F5395B"/>
    <w:rsid w:val="00F544B1"/>
    <w:rsid w:val="00F5521E"/>
    <w:rsid w:val="00F552E5"/>
    <w:rsid w:val="00F55411"/>
    <w:rsid w:val="00F55631"/>
    <w:rsid w:val="00F556EB"/>
    <w:rsid w:val="00F56569"/>
    <w:rsid w:val="00F572F2"/>
    <w:rsid w:val="00F60F11"/>
    <w:rsid w:val="00F612F4"/>
    <w:rsid w:val="00F62365"/>
    <w:rsid w:val="00F6260A"/>
    <w:rsid w:val="00F633BC"/>
    <w:rsid w:val="00F640FC"/>
    <w:rsid w:val="00F64626"/>
    <w:rsid w:val="00F64AB3"/>
    <w:rsid w:val="00F65DB5"/>
    <w:rsid w:val="00F66E5A"/>
    <w:rsid w:val="00F670FE"/>
    <w:rsid w:val="00F67DA8"/>
    <w:rsid w:val="00F7040D"/>
    <w:rsid w:val="00F7041B"/>
    <w:rsid w:val="00F70EEF"/>
    <w:rsid w:val="00F7223E"/>
    <w:rsid w:val="00F725D6"/>
    <w:rsid w:val="00F7345E"/>
    <w:rsid w:val="00F7440C"/>
    <w:rsid w:val="00F74EA3"/>
    <w:rsid w:val="00F7528B"/>
    <w:rsid w:val="00F7795E"/>
    <w:rsid w:val="00F81BA0"/>
    <w:rsid w:val="00F823B9"/>
    <w:rsid w:val="00F83423"/>
    <w:rsid w:val="00F837E0"/>
    <w:rsid w:val="00F848C1"/>
    <w:rsid w:val="00F87BD2"/>
    <w:rsid w:val="00F90BE2"/>
    <w:rsid w:val="00F90C82"/>
    <w:rsid w:val="00F91780"/>
    <w:rsid w:val="00F9298D"/>
    <w:rsid w:val="00F9488A"/>
    <w:rsid w:val="00F970CB"/>
    <w:rsid w:val="00FA29EE"/>
    <w:rsid w:val="00FA2D3D"/>
    <w:rsid w:val="00FA335F"/>
    <w:rsid w:val="00FA3650"/>
    <w:rsid w:val="00FA49F8"/>
    <w:rsid w:val="00FA7F13"/>
    <w:rsid w:val="00FB1096"/>
    <w:rsid w:val="00FB1BD3"/>
    <w:rsid w:val="00FB2EF0"/>
    <w:rsid w:val="00FC0CFA"/>
    <w:rsid w:val="00FC0D4E"/>
    <w:rsid w:val="00FC0E11"/>
    <w:rsid w:val="00FC16EA"/>
    <w:rsid w:val="00FC30D7"/>
    <w:rsid w:val="00FC578C"/>
    <w:rsid w:val="00FC5E0A"/>
    <w:rsid w:val="00FC772F"/>
    <w:rsid w:val="00FC7AB3"/>
    <w:rsid w:val="00FD20DC"/>
    <w:rsid w:val="00FD2B2D"/>
    <w:rsid w:val="00FD3807"/>
    <w:rsid w:val="00FD4694"/>
    <w:rsid w:val="00FE28E0"/>
    <w:rsid w:val="00FE2FAC"/>
    <w:rsid w:val="00FE5988"/>
    <w:rsid w:val="00FE6FB0"/>
    <w:rsid w:val="00FE6FDB"/>
    <w:rsid w:val="00FE7A47"/>
    <w:rsid w:val="00FF1841"/>
    <w:rsid w:val="00FF4222"/>
    <w:rsid w:val="00FF4455"/>
    <w:rsid w:val="00FF4A56"/>
    <w:rsid w:val="00FF51DB"/>
    <w:rsid w:val="00FF525F"/>
    <w:rsid w:val="00FF53F1"/>
    <w:rsid w:val="00FF612B"/>
    <w:rsid w:val="00FF6420"/>
    <w:rsid w:val="00FF6900"/>
    <w:rsid w:val="00FF6EE9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EBA5C9"/>
  <w15:chartTrackingRefBased/>
  <w15:docId w15:val="{34339715-1452-42D1-8BF9-ECF010C7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01FFC"/>
    <w:pPr>
      <w:spacing w:line="264" w:lineRule="auto"/>
    </w:pPr>
    <w:rPr>
      <w:sz w:val="1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="Cambria" w:eastAsia="Times New Roman" w:hAnsi="Cambria"/>
      <w:b/>
      <w:bCs/>
      <w:caps/>
      <w:color w:val="000000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semiHidden/>
    <w:rPr>
      <w:rFonts w:ascii="Cambria" w:eastAsia="Times New Roman" w:hAnsi="Cambria" w:cs="Times New Roman"/>
      <w:b/>
      <w:bCs/>
      <w:caps/>
      <w:color w:val="000000"/>
      <w:spacing w:val="10"/>
      <w:sz w:val="16"/>
      <w:szCs w:val="28"/>
    </w:rPr>
  </w:style>
  <w:style w:type="character" w:customStyle="1" w:styleId="Heading2Char">
    <w:name w:val="Heading 2 Char"/>
    <w:link w:val="Heading2"/>
    <w:uiPriority w:val="1"/>
    <w:semiHidden/>
    <w:rPr>
      <w:caps/>
      <w:color w:val="000000"/>
      <w:spacing w:val="10"/>
      <w:sz w:val="16"/>
    </w:rPr>
  </w:style>
  <w:style w:type="character" w:customStyle="1" w:styleId="Heading3Char">
    <w:name w:val="Heading 3 Char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="Cambria" w:eastAsia="Times New Roman" w:hAnsi="Cambria"/>
      <w:b/>
      <w:bCs/>
      <w:caps/>
      <w:color w:val="000000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Pr>
      <w:sz w:val="16"/>
    </w:rPr>
  </w:style>
  <w:style w:type="table" w:styleId="TableGrid">
    <w:name w:val="Table Grid"/>
    <w:basedOn w:val="TableNormal"/>
    <w:uiPriority w:val="1"/>
    <w:rsid w:val="00C20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3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3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A3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D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D7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D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D7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ting\AppData\Roaming\Microsoft\Templates\CurriculumVitae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53652-0CC7-42CC-9A2F-08B9C9B5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CurriculumVitae(3)</Template>
  <TotalTime>15951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Jingting Wu</dc:creator>
  <cp:keywords/>
  <cp:lastModifiedBy>Tianyue Mao</cp:lastModifiedBy>
  <cp:revision>655</cp:revision>
  <cp:lastPrinted>2018-10-11T03:39:00Z</cp:lastPrinted>
  <dcterms:created xsi:type="dcterms:W3CDTF">2018-06-20T19:44:00Z</dcterms:created>
  <dcterms:modified xsi:type="dcterms:W3CDTF">2018-10-11T03:48:00Z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  <property fmtid="{D5CDD505-2E9C-101B-9397-08002B2CF9AE}" pid="3" name="Content_Steward">
    <vt:lpwstr>Mao T nd27938</vt:lpwstr>
  </property>
  <property fmtid="{D5CDD505-2E9C-101B-9397-08002B2CF9AE}" pid="4" name="Update_Footer">
    <vt:lpwstr>No</vt:lpwstr>
  </property>
  <property fmtid="{D5CDD505-2E9C-101B-9397-08002B2CF9AE}" pid="5" name="Radio_Button">
    <vt:lpwstr>RadioButton2</vt:lpwstr>
  </property>
  <property fmtid="{D5CDD505-2E9C-101B-9397-08002B2CF9AE}" pid="6" name="Information_Classification">
    <vt:lpwstr/>
  </property>
  <property fmtid="{D5CDD505-2E9C-101B-9397-08002B2CF9AE}" pid="7" name="Record_Title_ID">
    <vt:lpwstr>72</vt:lpwstr>
  </property>
  <property fmtid="{D5CDD505-2E9C-101B-9397-08002B2CF9AE}" pid="8" name="Initial_Creation_Date">
    <vt:filetime>2016-09-07T05:37:59Z</vt:filetime>
  </property>
  <property fmtid="{D5CDD505-2E9C-101B-9397-08002B2CF9AE}" pid="9" name="Retention_Period_Start_Date">
    <vt:filetime>2017-10-19T16:18:04Z</vt:filetime>
  </property>
  <property fmtid="{D5CDD505-2E9C-101B-9397-08002B2CF9AE}" pid="10" name="Last_Reviewed_Date">
    <vt:lpwstr/>
  </property>
  <property fmtid="{D5CDD505-2E9C-101B-9397-08002B2CF9AE}" pid="11" name="Retention_Review_Frequency">
    <vt:lpwstr/>
  </property>
</Properties>
</file>